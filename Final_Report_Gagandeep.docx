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471D66" w14:textId="3B9329EC" w:rsidR="00952F7D" w:rsidRDefault="00283DA3" w:rsidP="00DF198B">
      <w:pPr>
        <w:pStyle w:val="GraphicAnchor"/>
      </w:pPr>
      <w:r w:rsidRPr="004909D9">
        <w:rPr>
          <w:noProof/>
          <w:lang w:eastAsia="en-AU"/>
        </w:rPr>
        <w:drawing>
          <wp:anchor distT="0" distB="0" distL="114300" distR="114300" simplePos="0" relativeHeight="251658240" behindDoc="1" locked="0" layoutInCell="1" allowOverlap="1" wp14:anchorId="0F79E0C6" wp14:editId="0D3D21C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689D829" w14:textId="77777777" w:rsidTr="00185F4A">
        <w:trPr>
          <w:trHeight w:val="1083"/>
        </w:trPr>
        <w:tc>
          <w:tcPr>
            <w:tcW w:w="10790" w:type="dxa"/>
            <w:gridSpan w:val="9"/>
          </w:tcPr>
          <w:p w14:paraId="103FB184" w14:textId="77777777" w:rsidR="00DF198B" w:rsidRDefault="00DF198B"/>
        </w:tc>
      </w:tr>
      <w:tr w:rsidR="00DF198B" w14:paraId="5B25DDFE" w14:textId="77777777" w:rsidTr="00185F4A">
        <w:trPr>
          <w:trHeight w:val="1068"/>
        </w:trPr>
        <w:tc>
          <w:tcPr>
            <w:tcW w:w="1198" w:type="dxa"/>
            <w:gridSpan w:val="2"/>
            <w:tcBorders>
              <w:right w:val="single" w:sz="18" w:space="0" w:color="476166" w:themeColor="accent1"/>
            </w:tcBorders>
          </w:tcPr>
          <w:p w14:paraId="21369A7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6D0FE48" w14:textId="10D8944B" w:rsidR="00DF198B" w:rsidRPr="00283DA3" w:rsidRDefault="00283DA3" w:rsidP="00874FE7">
            <w:pPr>
              <w:pStyle w:val="Heading1"/>
              <w:rPr>
                <w:color w:val="476166"/>
              </w:rPr>
            </w:pPr>
            <w:r w:rsidRPr="00283DA3">
              <w:rPr>
                <w:color w:val="476166"/>
              </w:rPr>
              <w:t>Sunshine Boys</w:t>
            </w:r>
          </w:p>
        </w:tc>
        <w:tc>
          <w:tcPr>
            <w:tcW w:w="1199" w:type="dxa"/>
            <w:gridSpan w:val="2"/>
            <w:tcBorders>
              <w:left w:val="single" w:sz="18" w:space="0" w:color="476166" w:themeColor="accent1"/>
            </w:tcBorders>
          </w:tcPr>
          <w:p w14:paraId="5AB7E054" w14:textId="77777777" w:rsidR="00DF198B" w:rsidRDefault="00DF198B"/>
        </w:tc>
      </w:tr>
      <w:tr w:rsidR="00DF198B" w14:paraId="3841234C" w14:textId="77777777" w:rsidTr="00185F4A">
        <w:trPr>
          <w:trHeight w:val="1837"/>
        </w:trPr>
        <w:tc>
          <w:tcPr>
            <w:tcW w:w="1170" w:type="dxa"/>
          </w:tcPr>
          <w:p w14:paraId="56C22D31" w14:textId="77777777" w:rsidR="00DF198B" w:rsidRDefault="00DF198B"/>
        </w:tc>
        <w:tc>
          <w:tcPr>
            <w:tcW w:w="8460" w:type="dxa"/>
            <w:gridSpan w:val="7"/>
          </w:tcPr>
          <w:p w14:paraId="724C9B6C" w14:textId="77777777" w:rsidR="00DF198B" w:rsidRDefault="00DF198B"/>
        </w:tc>
        <w:tc>
          <w:tcPr>
            <w:tcW w:w="1160" w:type="dxa"/>
          </w:tcPr>
          <w:p w14:paraId="7FF36A47" w14:textId="77777777" w:rsidR="00DF198B" w:rsidRDefault="00DF198B"/>
        </w:tc>
      </w:tr>
      <w:tr w:rsidR="00DF198B" w14:paraId="7FDBF3DF" w14:textId="77777777" w:rsidTr="00185F4A">
        <w:trPr>
          <w:trHeight w:val="929"/>
        </w:trPr>
        <w:tc>
          <w:tcPr>
            <w:tcW w:w="2397" w:type="dxa"/>
            <w:gridSpan w:val="4"/>
          </w:tcPr>
          <w:p w14:paraId="35F3FE0A" w14:textId="77777777" w:rsidR="00DF198B" w:rsidRDefault="00DF198B"/>
        </w:tc>
        <w:tc>
          <w:tcPr>
            <w:tcW w:w="5995" w:type="dxa"/>
            <w:shd w:val="clear" w:color="auto" w:fill="FFFFFF" w:themeFill="background1"/>
          </w:tcPr>
          <w:p w14:paraId="6C65A0E5" w14:textId="77777777" w:rsidR="00DF198B" w:rsidRPr="00DF198B" w:rsidRDefault="00DF198B" w:rsidP="00DF198B">
            <w:pPr>
              <w:jc w:val="center"/>
              <w:rPr>
                <w:rFonts w:ascii="Georgia" w:hAnsi="Georgia"/>
                <w:sz w:val="48"/>
                <w:szCs w:val="48"/>
              </w:rPr>
            </w:pPr>
          </w:p>
        </w:tc>
        <w:tc>
          <w:tcPr>
            <w:tcW w:w="2398" w:type="dxa"/>
            <w:gridSpan w:val="4"/>
          </w:tcPr>
          <w:p w14:paraId="11DA542D" w14:textId="77777777" w:rsidR="00DF198B" w:rsidRDefault="00DF198B"/>
        </w:tc>
      </w:tr>
      <w:tr w:rsidR="00DF198B" w14:paraId="425A0584" w14:textId="77777777" w:rsidTr="00185F4A">
        <w:trPr>
          <w:trHeight w:val="1460"/>
        </w:trPr>
        <w:tc>
          <w:tcPr>
            <w:tcW w:w="2397" w:type="dxa"/>
            <w:gridSpan w:val="4"/>
          </w:tcPr>
          <w:p w14:paraId="3427B4B0" w14:textId="77777777" w:rsidR="00DF198B" w:rsidRDefault="00DF198B"/>
        </w:tc>
        <w:tc>
          <w:tcPr>
            <w:tcW w:w="5995" w:type="dxa"/>
            <w:shd w:val="clear" w:color="auto" w:fill="FFFFFF" w:themeFill="background1"/>
          </w:tcPr>
          <w:p w14:paraId="6A82A9BE" w14:textId="5596A0D7" w:rsidR="00DF198B" w:rsidRDefault="00283DA3" w:rsidP="00874FE7">
            <w:pPr>
              <w:pStyle w:val="Heading2"/>
            </w:pPr>
            <w:r>
              <w:t>Gagandeep Singh Saini</w:t>
            </w:r>
            <w:r w:rsidR="00F629F2">
              <w:t xml:space="preserve"> N01305833</w:t>
            </w:r>
          </w:p>
          <w:p w14:paraId="724B9562" w14:textId="53687CA5" w:rsidR="00F629F2" w:rsidRPr="00F629F2" w:rsidRDefault="00F629F2" w:rsidP="00F629F2"/>
        </w:tc>
        <w:tc>
          <w:tcPr>
            <w:tcW w:w="2398" w:type="dxa"/>
            <w:gridSpan w:val="4"/>
          </w:tcPr>
          <w:p w14:paraId="58AEBB73" w14:textId="4F27AC5D" w:rsidR="00DF198B" w:rsidRDefault="00DF198B"/>
        </w:tc>
      </w:tr>
      <w:tr w:rsidR="00DF198B" w14:paraId="0C67FB88" w14:textId="77777777" w:rsidTr="00185F4A">
        <w:trPr>
          <w:trHeight w:val="7176"/>
        </w:trPr>
        <w:tc>
          <w:tcPr>
            <w:tcW w:w="2397" w:type="dxa"/>
            <w:gridSpan w:val="4"/>
            <w:vAlign w:val="bottom"/>
          </w:tcPr>
          <w:p w14:paraId="12927185"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719C99F" w14:textId="2CFE8724" w:rsidR="00DF198B" w:rsidRPr="00DF198B" w:rsidRDefault="00283DA3" w:rsidP="00874FE7">
            <w:pPr>
              <w:pStyle w:val="Heading3"/>
            </w:pPr>
            <w:r>
              <w:t>December 19, 2020</w:t>
            </w:r>
          </w:p>
          <w:p w14:paraId="5358851E" w14:textId="77777777" w:rsidR="00874FE7" w:rsidRPr="00DF198B" w:rsidRDefault="006E7571" w:rsidP="00874FE7">
            <w:pPr>
              <w:pStyle w:val="Heading3"/>
            </w:pPr>
            <w:sdt>
              <w:sdtPr>
                <w:id w:val="-1516760087"/>
                <w:placeholder>
                  <w:docPart w:val="989346078B3540ABA6EE39A7026A92DD"/>
                </w:placeholder>
                <w:temporary/>
                <w:showingPlcHdr/>
                <w15:appearance w15:val="hidden"/>
              </w:sdtPr>
              <w:sdtEndPr/>
              <w:sdtContent>
                <w:r w:rsidR="00874FE7" w:rsidRPr="00DF198B">
                  <w:t>—</w:t>
                </w:r>
              </w:sdtContent>
            </w:sdt>
          </w:p>
          <w:p w14:paraId="05F7BE1F" w14:textId="72E6A896" w:rsidR="00DF198B" w:rsidRPr="00DF198B" w:rsidRDefault="00283DA3" w:rsidP="00874FE7">
            <w:pPr>
              <w:pStyle w:val="Heading3"/>
            </w:pPr>
            <w:r w:rsidRPr="00283DA3">
              <w:t>Hardware Production Tech - CENG-317-0NF</w:t>
            </w:r>
          </w:p>
          <w:p w14:paraId="0C456629" w14:textId="77777777" w:rsidR="00DF198B" w:rsidRPr="00DF198B" w:rsidRDefault="006E7571" w:rsidP="00874FE7">
            <w:pPr>
              <w:pStyle w:val="Heading3"/>
            </w:pPr>
            <w:sdt>
              <w:sdtPr>
                <w:id w:val="1492440299"/>
                <w:placeholder>
                  <w:docPart w:val="B1F688D9CBDB448098ADAA9DC2D589A7"/>
                </w:placeholder>
                <w:temporary/>
                <w:showingPlcHdr/>
                <w15:appearance w15:val="hidden"/>
              </w:sdtPr>
              <w:sdtEndPr/>
              <w:sdtContent>
                <w:r w:rsidR="00874FE7" w:rsidRPr="00DF198B">
                  <w:t>—</w:t>
                </w:r>
              </w:sdtContent>
            </w:sdt>
          </w:p>
          <w:p w14:paraId="5D6CDD87" w14:textId="45BFB633" w:rsidR="00DF198B" w:rsidRDefault="00283DA3" w:rsidP="00874FE7">
            <w:pPr>
              <w:pStyle w:val="Heading3"/>
            </w:pPr>
            <w:r>
              <w:t>Austin Tian</w:t>
            </w:r>
          </w:p>
          <w:p w14:paraId="347B6B72" w14:textId="77777777" w:rsidR="00DF198B" w:rsidRPr="00DF198B" w:rsidRDefault="00DF198B" w:rsidP="00DF198B"/>
        </w:tc>
        <w:tc>
          <w:tcPr>
            <w:tcW w:w="2398" w:type="dxa"/>
            <w:gridSpan w:val="4"/>
            <w:vAlign w:val="bottom"/>
          </w:tcPr>
          <w:p w14:paraId="7DD5C15D" w14:textId="340327F8" w:rsidR="00DF198B" w:rsidRDefault="00DF198B" w:rsidP="00DF198B">
            <w:pPr>
              <w:jc w:val="center"/>
            </w:pPr>
          </w:p>
        </w:tc>
      </w:tr>
      <w:tr w:rsidR="00DF198B" w14:paraId="72D54FAD" w14:textId="77777777" w:rsidTr="00185F4A">
        <w:tc>
          <w:tcPr>
            <w:tcW w:w="2340" w:type="dxa"/>
            <w:gridSpan w:val="3"/>
          </w:tcPr>
          <w:p w14:paraId="0C2955DE" w14:textId="77777777" w:rsidR="00DF198B" w:rsidRDefault="00DF198B"/>
        </w:tc>
        <w:tc>
          <w:tcPr>
            <w:tcW w:w="6120" w:type="dxa"/>
            <w:gridSpan w:val="3"/>
          </w:tcPr>
          <w:p w14:paraId="28CFE7BD" w14:textId="77777777" w:rsidR="00DF198B" w:rsidRDefault="00DF198B"/>
        </w:tc>
        <w:tc>
          <w:tcPr>
            <w:tcW w:w="2330" w:type="dxa"/>
            <w:gridSpan w:val="3"/>
          </w:tcPr>
          <w:p w14:paraId="4AF9F914" w14:textId="3B23BB57" w:rsidR="00DF198B" w:rsidRDefault="00DF198B"/>
        </w:tc>
      </w:tr>
    </w:tbl>
    <w:p w14:paraId="7C5E90C3" w14:textId="0040C1E3" w:rsidR="00DF198B" w:rsidRDefault="00BD68B1">
      <w:r>
        <w:t xml:space="preserve"> </w:t>
      </w:r>
    </w:p>
    <w:p w14:paraId="63978F67" w14:textId="77777777" w:rsidR="00BD68B1" w:rsidRDefault="00BD68B1" w:rsidP="00BD68B1">
      <w:pPr>
        <w:pStyle w:val="GraphicAnchor"/>
        <w:rPr>
          <w:b/>
          <w:bCs/>
          <w:color w:val="476166"/>
          <w:sz w:val="32"/>
          <w:szCs w:val="32"/>
        </w:rPr>
      </w:pPr>
      <w:r w:rsidRPr="00283DA3">
        <w:rPr>
          <w:b/>
          <w:bCs/>
          <w:color w:val="476166"/>
          <w:sz w:val="32"/>
          <w:szCs w:val="32"/>
        </w:rPr>
        <w:lastRenderedPageBreak/>
        <w:t>Abstract</w:t>
      </w:r>
    </w:p>
    <w:p w14:paraId="48653FEE" w14:textId="77777777" w:rsidR="00BD68B1" w:rsidRPr="00CC0E86" w:rsidRDefault="00BD68B1" w:rsidP="00BD68B1">
      <w:pPr>
        <w:pStyle w:val="GraphicAnchor"/>
        <w:rPr>
          <w:b/>
          <w:bCs/>
          <w:color w:val="476166"/>
          <w:sz w:val="24"/>
        </w:rPr>
      </w:pPr>
    </w:p>
    <w:p w14:paraId="6F525B4F" w14:textId="56A03F38" w:rsidR="00BD68B1" w:rsidRDefault="00BD68B1" w:rsidP="00BD68B1">
      <w:pPr>
        <w:pStyle w:val="GraphicAnchor"/>
        <w:rPr>
          <w:sz w:val="24"/>
        </w:rPr>
      </w:pPr>
      <w:r w:rsidRPr="003A5E6A">
        <w:rPr>
          <w:sz w:val="24"/>
        </w:rPr>
        <w:t xml:space="preserve">Sb Weather is a weather app </w:t>
      </w:r>
      <w:r>
        <w:rPr>
          <w:sz w:val="24"/>
        </w:rPr>
        <w:t xml:space="preserve">with minimal/important functionality which is affordable and great for a new user, this product uses three main sensors. These sensors are temperature, humidity, and air pressure. The PCB will measure the data in a certain area based on the 3 sensors and store </w:t>
      </w:r>
      <w:r w:rsidR="00BF6B39">
        <w:rPr>
          <w:sz w:val="24"/>
        </w:rPr>
        <w:t xml:space="preserve">it </w:t>
      </w:r>
      <w:r>
        <w:rPr>
          <w:sz w:val="24"/>
        </w:rPr>
        <w:t>in a database</w:t>
      </w:r>
      <w:r w:rsidR="00BF6B39">
        <w:rPr>
          <w:sz w:val="24"/>
        </w:rPr>
        <w:t>,</w:t>
      </w:r>
      <w:r>
        <w:rPr>
          <w:sz w:val="24"/>
        </w:rPr>
        <w:t xml:space="preserve"> so the app can access it. </w:t>
      </w:r>
      <w:r w:rsidRPr="00DD3F86">
        <w:rPr>
          <w:sz w:val="24"/>
        </w:rPr>
        <w:t>Fortunately, only the hardware side, software side needed to be working and not the database to store the information this semester</w:t>
      </w:r>
      <w:r>
        <w:rPr>
          <w:sz w:val="24"/>
        </w:rPr>
        <w:t xml:space="preserve">. As mentioned before this project uses 3 different sensors, the sensor I am working on is temperature. Raspberry Pi 4 is used to power </w:t>
      </w:r>
      <w:r w:rsidR="004F78E0">
        <w:rPr>
          <w:sz w:val="24"/>
        </w:rPr>
        <w:t xml:space="preserve">this </w:t>
      </w:r>
      <w:r>
        <w:rPr>
          <w:sz w:val="24"/>
        </w:rPr>
        <w:t>project. Arduino was also a great choice, but we concluded as a group that it was</w:t>
      </w:r>
      <w:r w:rsidR="004F78E0">
        <w:rPr>
          <w:sz w:val="24"/>
        </w:rPr>
        <w:t xml:space="preserve"> a</w:t>
      </w:r>
      <w:r>
        <w:rPr>
          <w:sz w:val="24"/>
        </w:rPr>
        <w:t xml:space="preserve"> good investment for each of us to spend the money and buy a Raspberry Pi 4 with high specs, so we can use this CPU board in the upcoming years as well. When this weather product is purchased, </w:t>
      </w:r>
      <w:r w:rsidR="00BF6B39">
        <w:rPr>
          <w:sz w:val="24"/>
        </w:rPr>
        <w:t xml:space="preserve">the </w:t>
      </w:r>
      <w:r>
        <w:rPr>
          <w:sz w:val="24"/>
        </w:rPr>
        <w:t>user will receive everything that is needed, we have made it eas</w:t>
      </w:r>
      <w:r w:rsidR="004F78E0">
        <w:rPr>
          <w:sz w:val="24"/>
        </w:rPr>
        <w:t>ier</w:t>
      </w:r>
      <w:r>
        <w:rPr>
          <w:sz w:val="24"/>
        </w:rPr>
        <w:t xml:space="preserve"> for the user to use this product mainly a device is required to download the app, and everything is done automatically after that to receive the data. Thanks to the engineers at Sunshine Boys.</w:t>
      </w:r>
    </w:p>
    <w:p w14:paraId="2A50D84E" w14:textId="7A86F2A9" w:rsidR="00BD68B1" w:rsidRDefault="00BD68B1" w:rsidP="00BD68B1">
      <w:pPr>
        <w:pStyle w:val="GraphicAnchor"/>
        <w:rPr>
          <w:sz w:val="24"/>
        </w:rPr>
      </w:pPr>
    </w:p>
    <w:p w14:paraId="261844CB" w14:textId="0C13DBEB" w:rsidR="00BD68B1" w:rsidRDefault="00BD68B1" w:rsidP="00BD68B1">
      <w:pPr>
        <w:pStyle w:val="GraphicAnchor"/>
        <w:rPr>
          <w:sz w:val="24"/>
        </w:rPr>
      </w:pPr>
    </w:p>
    <w:p w14:paraId="70E87460" w14:textId="20C574F2" w:rsidR="00BD68B1" w:rsidRDefault="00BD68B1" w:rsidP="00BD68B1">
      <w:pPr>
        <w:pStyle w:val="GraphicAnchor"/>
        <w:rPr>
          <w:sz w:val="24"/>
        </w:rPr>
      </w:pPr>
    </w:p>
    <w:p w14:paraId="52243B4F" w14:textId="530425E8" w:rsidR="00BD68B1" w:rsidRDefault="00BD68B1" w:rsidP="00BD68B1">
      <w:pPr>
        <w:pStyle w:val="GraphicAnchor"/>
        <w:rPr>
          <w:sz w:val="24"/>
        </w:rPr>
      </w:pPr>
    </w:p>
    <w:p w14:paraId="612F17CF" w14:textId="66B15AEE" w:rsidR="00BD68B1" w:rsidRDefault="00BD68B1" w:rsidP="00BD68B1">
      <w:pPr>
        <w:pStyle w:val="GraphicAnchor"/>
        <w:rPr>
          <w:sz w:val="24"/>
        </w:rPr>
      </w:pPr>
    </w:p>
    <w:p w14:paraId="3CFA4A88" w14:textId="690A16B9" w:rsidR="00BD68B1" w:rsidRDefault="00BD68B1" w:rsidP="00BD68B1">
      <w:pPr>
        <w:pStyle w:val="GraphicAnchor"/>
        <w:rPr>
          <w:sz w:val="24"/>
        </w:rPr>
      </w:pPr>
    </w:p>
    <w:p w14:paraId="4316B6CF" w14:textId="597009DA" w:rsidR="00BD68B1" w:rsidRDefault="00BD68B1" w:rsidP="00BD68B1">
      <w:pPr>
        <w:pStyle w:val="GraphicAnchor"/>
        <w:rPr>
          <w:sz w:val="24"/>
        </w:rPr>
      </w:pPr>
    </w:p>
    <w:p w14:paraId="3A36C431" w14:textId="62115707" w:rsidR="00BD68B1" w:rsidRDefault="00BD68B1" w:rsidP="00BD68B1">
      <w:pPr>
        <w:pStyle w:val="GraphicAnchor"/>
        <w:rPr>
          <w:sz w:val="24"/>
        </w:rPr>
      </w:pPr>
    </w:p>
    <w:p w14:paraId="4E448F78" w14:textId="3740C5F6" w:rsidR="00BD68B1" w:rsidRDefault="00BD68B1" w:rsidP="00BD68B1">
      <w:pPr>
        <w:pStyle w:val="GraphicAnchor"/>
        <w:rPr>
          <w:sz w:val="24"/>
        </w:rPr>
      </w:pPr>
    </w:p>
    <w:p w14:paraId="4AF74043" w14:textId="0A6938A3" w:rsidR="00BD68B1" w:rsidRDefault="00BD68B1" w:rsidP="00BD68B1">
      <w:pPr>
        <w:pStyle w:val="GraphicAnchor"/>
        <w:rPr>
          <w:sz w:val="24"/>
        </w:rPr>
      </w:pPr>
    </w:p>
    <w:p w14:paraId="01AE8715" w14:textId="1F80D725" w:rsidR="00BD68B1" w:rsidRDefault="00BD68B1" w:rsidP="00BD68B1">
      <w:pPr>
        <w:pStyle w:val="GraphicAnchor"/>
        <w:rPr>
          <w:sz w:val="24"/>
        </w:rPr>
      </w:pPr>
    </w:p>
    <w:p w14:paraId="2CCA67DC" w14:textId="6BFF1CFD" w:rsidR="00BD68B1" w:rsidRDefault="00BD68B1" w:rsidP="00BD68B1">
      <w:pPr>
        <w:pStyle w:val="GraphicAnchor"/>
        <w:rPr>
          <w:sz w:val="24"/>
        </w:rPr>
      </w:pPr>
    </w:p>
    <w:p w14:paraId="35080D59" w14:textId="10F4D77E" w:rsidR="00BD68B1" w:rsidRDefault="00BD68B1" w:rsidP="00BD68B1">
      <w:pPr>
        <w:pStyle w:val="GraphicAnchor"/>
        <w:rPr>
          <w:sz w:val="24"/>
        </w:rPr>
      </w:pPr>
    </w:p>
    <w:p w14:paraId="1BFBAD2E" w14:textId="212F7E3A" w:rsidR="00BD68B1" w:rsidRDefault="00BD68B1" w:rsidP="00BD68B1">
      <w:pPr>
        <w:pStyle w:val="GraphicAnchor"/>
        <w:rPr>
          <w:sz w:val="24"/>
        </w:rPr>
      </w:pPr>
    </w:p>
    <w:p w14:paraId="360A399C" w14:textId="4150D489" w:rsidR="00BD68B1" w:rsidRDefault="00BD68B1" w:rsidP="00BD68B1">
      <w:pPr>
        <w:pStyle w:val="GraphicAnchor"/>
        <w:rPr>
          <w:sz w:val="24"/>
        </w:rPr>
      </w:pPr>
    </w:p>
    <w:p w14:paraId="54F674D1" w14:textId="0DEC6918" w:rsidR="00BD68B1" w:rsidRDefault="00BD68B1" w:rsidP="00BD68B1">
      <w:pPr>
        <w:pStyle w:val="GraphicAnchor"/>
        <w:rPr>
          <w:sz w:val="24"/>
        </w:rPr>
      </w:pPr>
    </w:p>
    <w:p w14:paraId="4188782A" w14:textId="2B76B0CF" w:rsidR="00BD68B1" w:rsidRDefault="00BD68B1" w:rsidP="00BD68B1">
      <w:pPr>
        <w:pStyle w:val="GraphicAnchor"/>
        <w:rPr>
          <w:sz w:val="24"/>
        </w:rPr>
      </w:pPr>
    </w:p>
    <w:p w14:paraId="0369CEF8" w14:textId="0D35A470" w:rsidR="00BD68B1" w:rsidRDefault="00BD68B1" w:rsidP="00BD68B1">
      <w:pPr>
        <w:pStyle w:val="GraphicAnchor"/>
        <w:rPr>
          <w:sz w:val="24"/>
        </w:rPr>
      </w:pPr>
    </w:p>
    <w:p w14:paraId="5DF213D5" w14:textId="2AEFC698" w:rsidR="00BD68B1" w:rsidRDefault="00BD68B1" w:rsidP="00BD68B1">
      <w:pPr>
        <w:pStyle w:val="GraphicAnchor"/>
        <w:rPr>
          <w:sz w:val="24"/>
        </w:rPr>
      </w:pPr>
    </w:p>
    <w:p w14:paraId="4BA2847E" w14:textId="34C1B65B" w:rsidR="00BD68B1" w:rsidRDefault="00BD68B1" w:rsidP="00BD68B1">
      <w:pPr>
        <w:pStyle w:val="GraphicAnchor"/>
        <w:rPr>
          <w:sz w:val="24"/>
        </w:rPr>
      </w:pPr>
    </w:p>
    <w:p w14:paraId="067DA012" w14:textId="1C72924E" w:rsidR="00BD68B1" w:rsidRDefault="00BD68B1" w:rsidP="00BD68B1">
      <w:pPr>
        <w:pStyle w:val="GraphicAnchor"/>
        <w:rPr>
          <w:sz w:val="24"/>
        </w:rPr>
      </w:pPr>
    </w:p>
    <w:p w14:paraId="726383EA" w14:textId="6EC89015" w:rsidR="00BD68B1" w:rsidRDefault="00BD68B1" w:rsidP="00BD68B1">
      <w:pPr>
        <w:pStyle w:val="GraphicAnchor"/>
        <w:rPr>
          <w:sz w:val="24"/>
        </w:rPr>
      </w:pPr>
    </w:p>
    <w:p w14:paraId="1F4C5B02" w14:textId="4F4C2C6C" w:rsidR="00BD68B1" w:rsidRDefault="00BD68B1" w:rsidP="00BD68B1">
      <w:pPr>
        <w:pStyle w:val="GraphicAnchor"/>
        <w:rPr>
          <w:sz w:val="24"/>
        </w:rPr>
      </w:pPr>
    </w:p>
    <w:p w14:paraId="38511D20" w14:textId="1AD73210" w:rsidR="00BD68B1" w:rsidRDefault="00BD68B1" w:rsidP="00BD68B1">
      <w:pPr>
        <w:pStyle w:val="GraphicAnchor"/>
        <w:rPr>
          <w:sz w:val="24"/>
        </w:rPr>
      </w:pPr>
    </w:p>
    <w:p w14:paraId="4CA856B2" w14:textId="7112BE0E" w:rsidR="00BD68B1" w:rsidRDefault="00BD68B1" w:rsidP="00BD68B1">
      <w:pPr>
        <w:pStyle w:val="GraphicAnchor"/>
        <w:rPr>
          <w:sz w:val="24"/>
        </w:rPr>
      </w:pPr>
    </w:p>
    <w:p w14:paraId="771225A7" w14:textId="0E3B8091" w:rsidR="00BD68B1" w:rsidRDefault="00BD68B1" w:rsidP="00BD68B1">
      <w:pPr>
        <w:pStyle w:val="GraphicAnchor"/>
        <w:rPr>
          <w:sz w:val="24"/>
        </w:rPr>
      </w:pPr>
    </w:p>
    <w:p w14:paraId="1BBFE8C2" w14:textId="2C512927" w:rsidR="00BD68B1" w:rsidRDefault="00BD68B1" w:rsidP="00BD68B1">
      <w:pPr>
        <w:pStyle w:val="GraphicAnchor"/>
        <w:rPr>
          <w:sz w:val="24"/>
        </w:rPr>
      </w:pPr>
    </w:p>
    <w:p w14:paraId="40A48C5E" w14:textId="03A9CBC4" w:rsidR="00BD68B1" w:rsidRDefault="00BD68B1" w:rsidP="00BD68B1">
      <w:pPr>
        <w:pStyle w:val="GraphicAnchor"/>
        <w:rPr>
          <w:sz w:val="24"/>
        </w:rPr>
      </w:pPr>
    </w:p>
    <w:p w14:paraId="23FADAF9" w14:textId="69AF41D8" w:rsidR="00BD68B1" w:rsidRDefault="00BD68B1" w:rsidP="00BD68B1">
      <w:pPr>
        <w:pStyle w:val="GraphicAnchor"/>
        <w:rPr>
          <w:sz w:val="24"/>
        </w:rPr>
      </w:pPr>
    </w:p>
    <w:p w14:paraId="037DEEF0" w14:textId="11441D25" w:rsidR="00BD68B1" w:rsidRDefault="00BD68B1" w:rsidP="00BD68B1">
      <w:pPr>
        <w:pStyle w:val="GraphicAnchor"/>
        <w:rPr>
          <w:sz w:val="24"/>
        </w:rPr>
      </w:pPr>
    </w:p>
    <w:p w14:paraId="7D1ED181" w14:textId="2258437E" w:rsidR="00BD68B1" w:rsidRDefault="00BD68B1" w:rsidP="00BD68B1">
      <w:pPr>
        <w:pStyle w:val="GraphicAnchor"/>
        <w:rPr>
          <w:sz w:val="24"/>
        </w:rPr>
      </w:pPr>
    </w:p>
    <w:p w14:paraId="2F21F58B" w14:textId="44D594E3" w:rsidR="00BD68B1" w:rsidRDefault="00BD68B1" w:rsidP="00BD68B1">
      <w:pPr>
        <w:pStyle w:val="GraphicAnchor"/>
        <w:rPr>
          <w:sz w:val="24"/>
        </w:rPr>
      </w:pPr>
    </w:p>
    <w:p w14:paraId="50BD9591" w14:textId="141FB1FF" w:rsidR="00BD68B1" w:rsidRDefault="00BD68B1" w:rsidP="00BD68B1">
      <w:pPr>
        <w:pStyle w:val="GraphicAnchor"/>
        <w:rPr>
          <w:sz w:val="24"/>
        </w:rPr>
      </w:pPr>
    </w:p>
    <w:p w14:paraId="1EFC40B5" w14:textId="77777777" w:rsidR="00BD68B1" w:rsidRDefault="00BD68B1" w:rsidP="00BD68B1">
      <w:pPr>
        <w:pStyle w:val="GraphicAnchor"/>
        <w:rPr>
          <w:sz w:val="24"/>
        </w:rPr>
      </w:pPr>
    </w:p>
    <w:p w14:paraId="4F5ACD86" w14:textId="698B6006" w:rsidR="00BD68B1" w:rsidRDefault="00BD68B1"/>
    <w:p w14:paraId="22EFC64F" w14:textId="77777777" w:rsidR="00BD68B1" w:rsidRDefault="00BD68B1"/>
    <w:sdt>
      <w:sdtPr>
        <w:rPr>
          <w:rFonts w:asciiTheme="minorHAnsi" w:eastAsiaTheme="minorHAnsi" w:hAnsiTheme="minorHAnsi" w:cstheme="minorBidi"/>
          <w:color w:val="auto"/>
          <w:sz w:val="24"/>
          <w:szCs w:val="24"/>
        </w:rPr>
        <w:id w:val="479578043"/>
        <w:docPartObj>
          <w:docPartGallery w:val="Table of Contents"/>
          <w:docPartUnique/>
        </w:docPartObj>
      </w:sdtPr>
      <w:sdtEndPr/>
      <w:sdtContent>
        <w:p w14:paraId="505F3E77" w14:textId="77777777" w:rsidR="00283DA3" w:rsidRDefault="00283DA3">
          <w:pPr>
            <w:pStyle w:val="TOCHeading"/>
          </w:pPr>
          <w:r>
            <w:t>Table of Contents</w:t>
          </w:r>
        </w:p>
        <w:p w14:paraId="2CDFBA0A" w14:textId="3B3C52FA" w:rsidR="00283DA3" w:rsidRDefault="00283DA3" w:rsidP="00283DA3">
          <w:pPr>
            <w:pStyle w:val="TOC1"/>
            <w:rPr>
              <w:b/>
              <w:bCs/>
            </w:rPr>
          </w:pPr>
          <w:r>
            <w:rPr>
              <w:b/>
              <w:bCs/>
            </w:rPr>
            <w:t>Abstract</w:t>
          </w:r>
          <w:r>
            <w:ptab w:relativeTo="margin" w:alignment="right" w:leader="dot"/>
          </w:r>
          <w:r w:rsidR="00BD68B1">
            <w:rPr>
              <w:b/>
              <w:bCs/>
            </w:rPr>
            <w:t>2</w:t>
          </w:r>
        </w:p>
        <w:p w14:paraId="1DF0E9C0" w14:textId="0BD6A042" w:rsidR="00283DA3" w:rsidRDefault="00283DA3" w:rsidP="00283DA3">
          <w:pPr>
            <w:pStyle w:val="TOC1"/>
            <w:rPr>
              <w:b/>
              <w:bCs/>
            </w:rPr>
          </w:pPr>
          <w:r>
            <w:rPr>
              <w:b/>
              <w:bCs/>
            </w:rPr>
            <w:t>Introduction</w:t>
          </w:r>
          <w:r>
            <w:ptab w:relativeTo="margin" w:alignment="right" w:leader="dot"/>
          </w:r>
          <w:r w:rsidR="00490D6B">
            <w:rPr>
              <w:b/>
              <w:bCs/>
            </w:rPr>
            <w:t>4</w:t>
          </w:r>
        </w:p>
        <w:p w14:paraId="74FE7378" w14:textId="256F0BF0" w:rsidR="00B64B75" w:rsidRPr="003B4D2B" w:rsidRDefault="003B4D2B" w:rsidP="003B4D2B">
          <w:pPr>
            <w:rPr>
              <w:b/>
              <w:bCs/>
            </w:rPr>
          </w:pPr>
          <w:r>
            <w:t xml:space="preserve">      Pictures of the app</w:t>
          </w:r>
          <w:r w:rsidR="0017152D">
            <w:t xml:space="preserve"> </w:t>
          </w:r>
          <w:r>
            <w:t>…………………………………………………………………………………………………………</w:t>
          </w:r>
          <w:proofErr w:type="gramStart"/>
          <w:r>
            <w:t>…..</w:t>
          </w:r>
          <w:proofErr w:type="gramEnd"/>
          <w:r>
            <w:t>…</w:t>
          </w:r>
          <w:r w:rsidR="00490D6B">
            <w:rPr>
              <w:b/>
              <w:bCs/>
            </w:rPr>
            <w:t>5</w:t>
          </w:r>
        </w:p>
        <w:p w14:paraId="17C8AC34" w14:textId="5BE13CB0" w:rsidR="006318F9" w:rsidRDefault="00283DA3" w:rsidP="006318F9">
          <w:pPr>
            <w:pStyle w:val="TOC1"/>
            <w:rPr>
              <w:b/>
              <w:bCs/>
            </w:rPr>
          </w:pPr>
          <w:r>
            <w:rPr>
              <w:b/>
              <w:bCs/>
            </w:rPr>
            <w:t>Proposal</w:t>
          </w:r>
          <w:r>
            <w:ptab w:relativeTo="margin" w:alignment="right" w:leader="dot"/>
          </w:r>
          <w:r w:rsidR="00490D6B">
            <w:rPr>
              <w:b/>
              <w:bCs/>
            </w:rPr>
            <w:t>6</w:t>
          </w:r>
        </w:p>
        <w:p w14:paraId="6AE22505" w14:textId="4DCD7107" w:rsidR="006318F9" w:rsidRPr="006318F9" w:rsidRDefault="006318F9" w:rsidP="006318F9">
          <w:r>
            <w:t xml:space="preserve">      References……………………………………………………………………………………………………………………………</w:t>
          </w:r>
          <w:r w:rsidRPr="006318F9">
            <w:rPr>
              <w:b/>
              <w:bCs/>
            </w:rPr>
            <w:t>6</w:t>
          </w:r>
        </w:p>
        <w:p w14:paraId="452C2166" w14:textId="28CC75D0" w:rsidR="00283DA3" w:rsidRDefault="00283DA3" w:rsidP="00283DA3">
          <w:pPr>
            <w:pStyle w:val="TOC1"/>
            <w:rPr>
              <w:b/>
              <w:bCs/>
            </w:rPr>
          </w:pPr>
          <w:r>
            <w:rPr>
              <w:b/>
              <w:bCs/>
            </w:rPr>
            <w:t>Components</w:t>
          </w:r>
          <w:r w:rsidR="00B64B75">
            <w:rPr>
              <w:b/>
              <w:bCs/>
            </w:rPr>
            <w:t xml:space="preserve"> and Brief </w:t>
          </w:r>
          <w:r w:rsidR="00B64B75" w:rsidRPr="00B64B75">
            <w:rPr>
              <w:b/>
              <w:bCs/>
            </w:rPr>
            <w:t>Description</w:t>
          </w:r>
          <w:r w:rsidR="00B64B75">
            <w:t>………………………………………………………………………………….</w:t>
          </w:r>
          <w:r w:rsidR="00490D6B">
            <w:rPr>
              <w:b/>
              <w:bCs/>
            </w:rPr>
            <w:t>6</w:t>
          </w:r>
          <w:r w:rsidR="003B4D2B" w:rsidRPr="00B64B75">
            <w:rPr>
              <w:b/>
              <w:bCs/>
            </w:rPr>
            <w:t>-</w:t>
          </w:r>
          <w:r w:rsidR="00490D6B">
            <w:rPr>
              <w:b/>
              <w:bCs/>
            </w:rPr>
            <w:t>7</w:t>
          </w:r>
          <w:r w:rsidR="00B64B75">
            <w:rPr>
              <w:b/>
              <w:bCs/>
            </w:rPr>
            <w:t xml:space="preserve"> </w:t>
          </w:r>
        </w:p>
        <w:p w14:paraId="2E5E9018" w14:textId="465EE322" w:rsidR="00B64B75" w:rsidRPr="00B64B75" w:rsidRDefault="00B64B75" w:rsidP="00283DA3">
          <w:pPr>
            <w:pStyle w:val="TOC1"/>
          </w:pPr>
          <w:r>
            <w:rPr>
              <w:b/>
              <w:bCs/>
            </w:rPr>
            <w:t>Individual Schematic Design</w:t>
          </w:r>
          <w:r>
            <w:t>……………………………………………………………………………………………</w:t>
          </w:r>
          <w:proofErr w:type="gramStart"/>
          <w:r>
            <w:t>…..</w:t>
          </w:r>
          <w:proofErr w:type="gramEnd"/>
          <w:r w:rsidR="00490D6B">
            <w:rPr>
              <w:b/>
              <w:bCs/>
            </w:rPr>
            <w:t>8</w:t>
          </w:r>
        </w:p>
        <w:p w14:paraId="23C70DC1" w14:textId="451DD42A" w:rsidR="00283DA3" w:rsidRDefault="00283DA3" w:rsidP="00283DA3">
          <w:pPr>
            <w:pStyle w:val="TOC1"/>
            <w:rPr>
              <w:b/>
              <w:bCs/>
            </w:rPr>
          </w:pPr>
          <w:r>
            <w:rPr>
              <w:b/>
              <w:bCs/>
            </w:rPr>
            <w:t xml:space="preserve">PCB </w:t>
          </w:r>
          <w:r w:rsidR="00B64B75">
            <w:rPr>
              <w:b/>
              <w:bCs/>
            </w:rPr>
            <w:t xml:space="preserve">Testing and </w:t>
          </w:r>
          <w:r>
            <w:rPr>
              <w:b/>
              <w:bCs/>
            </w:rPr>
            <w:t>Design</w:t>
          </w:r>
          <w:r>
            <w:ptab w:relativeTo="margin" w:alignment="right" w:leader="dot"/>
          </w:r>
          <w:r w:rsidR="00490D6B">
            <w:rPr>
              <w:b/>
              <w:bCs/>
            </w:rPr>
            <w:t>9</w:t>
          </w:r>
        </w:p>
        <w:p w14:paraId="6EE900C3" w14:textId="2B15173C" w:rsidR="001557B2" w:rsidRDefault="00B64B75" w:rsidP="001557B2">
          <w:pPr>
            <w:pStyle w:val="TOC1"/>
            <w:rPr>
              <w:b/>
              <w:bCs/>
            </w:rPr>
          </w:pPr>
          <w:r>
            <w:rPr>
              <w:b/>
              <w:bCs/>
            </w:rPr>
            <w:t>Testing Results</w:t>
          </w:r>
          <w:r w:rsidR="00283DA3">
            <w:ptab w:relativeTo="margin" w:alignment="right" w:leader="dot"/>
          </w:r>
          <w:r w:rsidR="00490D6B">
            <w:rPr>
              <w:b/>
              <w:bCs/>
            </w:rPr>
            <w:t>10</w:t>
          </w:r>
          <w:r>
            <w:rPr>
              <w:b/>
              <w:bCs/>
            </w:rPr>
            <w:t>-1</w:t>
          </w:r>
          <w:r w:rsidR="00490D6B">
            <w:rPr>
              <w:b/>
              <w:bCs/>
            </w:rPr>
            <w:t>5</w:t>
          </w:r>
        </w:p>
        <w:p w14:paraId="768B4B15" w14:textId="1FC1E784" w:rsidR="001557B2" w:rsidRDefault="001557B2" w:rsidP="001557B2">
          <w:pPr>
            <w:rPr>
              <w:b/>
              <w:bCs/>
            </w:rPr>
          </w:pPr>
          <w:r>
            <w:t xml:space="preserve">      L</w:t>
          </w:r>
          <w:r w:rsidR="00280440">
            <w:t>ED</w:t>
          </w:r>
          <w:r w:rsidR="00490D6B">
            <w:t xml:space="preserve"> </w:t>
          </w:r>
          <w:r>
            <w:t>………………………………………………………………………………………………………………………………</w:t>
          </w:r>
          <w:proofErr w:type="gramStart"/>
          <w:r>
            <w:t>…</w:t>
          </w:r>
          <w:r w:rsidR="00490D6B">
            <w:t>..</w:t>
          </w:r>
          <w:proofErr w:type="gramEnd"/>
          <w:r w:rsidR="00490D6B">
            <w:rPr>
              <w:b/>
              <w:bCs/>
            </w:rPr>
            <w:t>10</w:t>
          </w:r>
        </w:p>
        <w:p w14:paraId="51C792DB" w14:textId="430C7FCE" w:rsidR="001557B2" w:rsidRDefault="001557B2" w:rsidP="001557B2">
          <w:r>
            <w:t xml:space="preserve">      Detec</w:t>
          </w:r>
          <w:r w:rsidR="00280440">
            <w:t>ting Sensor</w:t>
          </w:r>
          <w:r w:rsidR="00490D6B">
            <w:t>….</w:t>
          </w:r>
          <w:r w:rsidR="00280440">
            <w:t>………………………………………………………………………………………………………………</w:t>
          </w:r>
          <w:r w:rsidR="00280440" w:rsidRPr="00280440">
            <w:rPr>
              <w:b/>
              <w:bCs/>
            </w:rPr>
            <w:t>1</w:t>
          </w:r>
          <w:r w:rsidR="00490D6B">
            <w:rPr>
              <w:b/>
              <w:bCs/>
            </w:rPr>
            <w:t>1</w:t>
          </w:r>
          <w:r w:rsidR="00490D6B">
            <w:rPr>
              <w:b/>
              <w:bCs/>
            </w:rPr>
            <w:tab/>
          </w:r>
        </w:p>
        <w:p w14:paraId="43F5B90A" w14:textId="518FED0F" w:rsidR="00280440" w:rsidRDefault="00280440" w:rsidP="001557B2">
          <w:pPr>
            <w:rPr>
              <w:b/>
              <w:bCs/>
            </w:rPr>
          </w:pPr>
          <w:r>
            <w:t xml:space="preserve">      Temperature Sensor Normal Use</w:t>
          </w:r>
          <w:r w:rsidR="00490D6B">
            <w:t>.</w:t>
          </w:r>
          <w:r>
            <w:t>………………………………………………………………………………………….</w:t>
          </w:r>
          <w:r w:rsidRPr="00280440">
            <w:rPr>
              <w:b/>
              <w:bCs/>
            </w:rPr>
            <w:t>1</w:t>
          </w:r>
          <w:r w:rsidR="00490D6B">
            <w:rPr>
              <w:b/>
              <w:bCs/>
            </w:rPr>
            <w:t>1</w:t>
          </w:r>
        </w:p>
        <w:p w14:paraId="55227978" w14:textId="4BD9B757" w:rsidR="00280440" w:rsidRDefault="00280440" w:rsidP="001557B2">
          <w:pPr>
            <w:rPr>
              <w:b/>
              <w:bCs/>
            </w:rPr>
          </w:pPr>
          <w:r>
            <w:t xml:space="preserve">      Temperature Sensor Under Load………………………………………………………………………………………….</w:t>
          </w:r>
          <w:r w:rsidRPr="00280440">
            <w:rPr>
              <w:b/>
              <w:bCs/>
            </w:rPr>
            <w:t>1</w:t>
          </w:r>
          <w:r w:rsidR="00490D6B">
            <w:rPr>
              <w:b/>
              <w:bCs/>
            </w:rPr>
            <w:t>2</w:t>
          </w:r>
        </w:p>
        <w:p w14:paraId="71C1D164" w14:textId="6B61441C" w:rsidR="00280440" w:rsidRDefault="00280440" w:rsidP="001557B2">
          <w:pPr>
            <w:rPr>
              <w:b/>
              <w:bCs/>
            </w:rPr>
          </w:pPr>
          <w:r>
            <w:t xml:space="preserve">      LED Code……………………………………………………………………………………………………………………………</w:t>
          </w:r>
          <w:r w:rsidRPr="00280440">
            <w:rPr>
              <w:b/>
              <w:bCs/>
            </w:rPr>
            <w:t>1</w:t>
          </w:r>
          <w:r w:rsidR="00490D6B">
            <w:rPr>
              <w:b/>
              <w:bCs/>
            </w:rPr>
            <w:t>3</w:t>
          </w:r>
        </w:p>
        <w:p w14:paraId="68F06206" w14:textId="601781A2" w:rsidR="00280440" w:rsidRPr="00280440" w:rsidRDefault="00280440" w:rsidP="001557B2">
          <w:r>
            <w:rPr>
              <w:b/>
              <w:bCs/>
            </w:rPr>
            <w:t xml:space="preserve">      </w:t>
          </w:r>
          <w:r w:rsidRPr="00280440">
            <w:t>TMP102</w:t>
          </w:r>
          <w:r w:rsidR="005277D8">
            <w:t xml:space="preserve"> Code</w:t>
          </w:r>
          <w:r>
            <w:t>……………………………………………………………………………………………………………</w:t>
          </w:r>
          <w:proofErr w:type="gramStart"/>
          <w:r>
            <w:t>…</w:t>
          </w:r>
          <w:r w:rsidR="00A67468">
            <w:t>..</w:t>
          </w:r>
          <w:proofErr w:type="gramEnd"/>
          <w:r w:rsidRPr="00280440">
            <w:rPr>
              <w:b/>
              <w:bCs/>
            </w:rPr>
            <w:t>1</w:t>
          </w:r>
          <w:r w:rsidR="00490D6B">
            <w:rPr>
              <w:b/>
              <w:bCs/>
            </w:rPr>
            <w:t>4</w:t>
          </w:r>
          <w:r w:rsidR="00A67468">
            <w:rPr>
              <w:b/>
              <w:bCs/>
            </w:rPr>
            <w:t>-1</w:t>
          </w:r>
          <w:r w:rsidR="00490D6B">
            <w:rPr>
              <w:b/>
              <w:bCs/>
            </w:rPr>
            <w:t>5</w:t>
          </w:r>
        </w:p>
        <w:p w14:paraId="5A71BF3B" w14:textId="77777777" w:rsidR="00160187" w:rsidRDefault="00283DA3" w:rsidP="00283DA3">
          <w:pPr>
            <w:pStyle w:val="TOC1"/>
            <w:rPr>
              <w:b/>
              <w:bCs/>
            </w:rPr>
          </w:pPr>
          <w:r>
            <w:rPr>
              <w:b/>
              <w:bCs/>
            </w:rPr>
            <w:t>Conclusion</w:t>
          </w:r>
          <w:r>
            <w:ptab w:relativeTo="margin" w:alignment="right" w:leader="dot"/>
          </w:r>
          <w:r w:rsidR="00490D6B">
            <w:rPr>
              <w:b/>
              <w:bCs/>
            </w:rPr>
            <w:t>15</w:t>
          </w:r>
        </w:p>
        <w:p w14:paraId="462CAD94" w14:textId="4635E695" w:rsidR="00283DA3" w:rsidRPr="00160187" w:rsidRDefault="00160187" w:rsidP="00160187">
          <w:r w:rsidRPr="00160187">
            <w:rPr>
              <w:b/>
              <w:bCs/>
            </w:rPr>
            <w:t>GitHub Link for the app</w:t>
          </w:r>
          <w:r>
            <w:t>………………………………………………………………………………………………………</w:t>
          </w:r>
          <w:r w:rsidRPr="00160187">
            <w:rPr>
              <w:b/>
              <w:bCs/>
            </w:rPr>
            <w:t>15</w:t>
          </w:r>
        </w:p>
      </w:sdtContent>
    </w:sdt>
    <w:p w14:paraId="52E47EDA" w14:textId="06A61D66" w:rsidR="00DF198B" w:rsidRDefault="00DF198B" w:rsidP="002D2200">
      <w:pPr>
        <w:pStyle w:val="GraphicAnchor"/>
        <w:rPr>
          <w:sz w:val="24"/>
        </w:rPr>
      </w:pPr>
    </w:p>
    <w:p w14:paraId="2DC296EA" w14:textId="1D246614" w:rsidR="00283DA3" w:rsidRDefault="00283DA3" w:rsidP="002D2200">
      <w:pPr>
        <w:pStyle w:val="GraphicAnchor"/>
        <w:rPr>
          <w:sz w:val="24"/>
        </w:rPr>
      </w:pPr>
    </w:p>
    <w:p w14:paraId="186CC34B" w14:textId="1F8CC64D" w:rsidR="00283DA3" w:rsidRDefault="00283DA3" w:rsidP="002D2200">
      <w:pPr>
        <w:pStyle w:val="GraphicAnchor"/>
        <w:rPr>
          <w:sz w:val="24"/>
        </w:rPr>
      </w:pPr>
    </w:p>
    <w:p w14:paraId="2C845EDB" w14:textId="77777777" w:rsidR="00B64B75" w:rsidRDefault="00B64B75" w:rsidP="002D2200">
      <w:pPr>
        <w:pStyle w:val="GraphicAnchor"/>
        <w:rPr>
          <w:sz w:val="24"/>
        </w:rPr>
      </w:pPr>
    </w:p>
    <w:p w14:paraId="4C4939E0" w14:textId="303E1700" w:rsidR="00283DA3" w:rsidRDefault="00283DA3" w:rsidP="002D2200">
      <w:pPr>
        <w:pStyle w:val="GraphicAnchor"/>
        <w:rPr>
          <w:sz w:val="24"/>
        </w:rPr>
      </w:pPr>
    </w:p>
    <w:p w14:paraId="59051F8F" w14:textId="34989282" w:rsidR="00283DA3" w:rsidRDefault="00283DA3" w:rsidP="002D2200">
      <w:pPr>
        <w:pStyle w:val="GraphicAnchor"/>
        <w:rPr>
          <w:sz w:val="24"/>
        </w:rPr>
      </w:pPr>
    </w:p>
    <w:p w14:paraId="5C394BBC" w14:textId="1D1B4237" w:rsidR="00283DA3" w:rsidRDefault="00283DA3" w:rsidP="002D2200">
      <w:pPr>
        <w:pStyle w:val="GraphicAnchor"/>
        <w:rPr>
          <w:sz w:val="24"/>
        </w:rPr>
      </w:pPr>
    </w:p>
    <w:p w14:paraId="39C8066E" w14:textId="49AB8A9E" w:rsidR="00283DA3" w:rsidRDefault="00283DA3" w:rsidP="002D2200">
      <w:pPr>
        <w:pStyle w:val="GraphicAnchor"/>
        <w:rPr>
          <w:sz w:val="24"/>
        </w:rPr>
      </w:pPr>
    </w:p>
    <w:p w14:paraId="54F1B560" w14:textId="57C805E1" w:rsidR="00283DA3" w:rsidRDefault="00283DA3" w:rsidP="002D2200">
      <w:pPr>
        <w:pStyle w:val="GraphicAnchor"/>
        <w:rPr>
          <w:sz w:val="24"/>
        </w:rPr>
      </w:pPr>
    </w:p>
    <w:p w14:paraId="2F96790F" w14:textId="3AAEF2A4" w:rsidR="00283DA3" w:rsidRDefault="00283DA3" w:rsidP="002D2200">
      <w:pPr>
        <w:pStyle w:val="GraphicAnchor"/>
        <w:rPr>
          <w:sz w:val="24"/>
        </w:rPr>
      </w:pPr>
    </w:p>
    <w:p w14:paraId="649F4E46" w14:textId="4E8AC552" w:rsidR="00283DA3" w:rsidRDefault="00283DA3" w:rsidP="002D2200">
      <w:pPr>
        <w:pStyle w:val="GraphicAnchor"/>
        <w:rPr>
          <w:sz w:val="24"/>
        </w:rPr>
      </w:pPr>
    </w:p>
    <w:p w14:paraId="3CC0B83A" w14:textId="48684FF4" w:rsidR="00283DA3" w:rsidRDefault="00283DA3" w:rsidP="002D2200">
      <w:pPr>
        <w:pStyle w:val="GraphicAnchor"/>
        <w:rPr>
          <w:sz w:val="24"/>
        </w:rPr>
      </w:pPr>
    </w:p>
    <w:p w14:paraId="64D01709" w14:textId="1E10947B" w:rsidR="00283DA3" w:rsidRDefault="00283DA3" w:rsidP="002D2200">
      <w:pPr>
        <w:pStyle w:val="GraphicAnchor"/>
        <w:rPr>
          <w:sz w:val="24"/>
        </w:rPr>
      </w:pPr>
    </w:p>
    <w:p w14:paraId="7D1CEED9" w14:textId="5A03F590" w:rsidR="00283DA3" w:rsidRDefault="00283DA3" w:rsidP="002D2200">
      <w:pPr>
        <w:pStyle w:val="GraphicAnchor"/>
        <w:rPr>
          <w:sz w:val="24"/>
        </w:rPr>
      </w:pPr>
    </w:p>
    <w:p w14:paraId="64F08388" w14:textId="79F2D9A9" w:rsidR="00283DA3" w:rsidRDefault="00283DA3" w:rsidP="002D2200">
      <w:pPr>
        <w:pStyle w:val="GraphicAnchor"/>
        <w:rPr>
          <w:sz w:val="24"/>
        </w:rPr>
      </w:pPr>
    </w:p>
    <w:p w14:paraId="74951FC1" w14:textId="17F01698" w:rsidR="00283DA3" w:rsidRDefault="00283DA3" w:rsidP="002D2200">
      <w:pPr>
        <w:pStyle w:val="GraphicAnchor"/>
        <w:rPr>
          <w:sz w:val="24"/>
        </w:rPr>
      </w:pPr>
    </w:p>
    <w:p w14:paraId="709F72D9" w14:textId="3005E06D" w:rsidR="00283DA3" w:rsidRDefault="00283DA3" w:rsidP="002D2200">
      <w:pPr>
        <w:pStyle w:val="GraphicAnchor"/>
        <w:rPr>
          <w:sz w:val="24"/>
        </w:rPr>
      </w:pPr>
    </w:p>
    <w:p w14:paraId="6C7F7728" w14:textId="710B3742" w:rsidR="00283DA3" w:rsidRDefault="00283DA3" w:rsidP="002D2200">
      <w:pPr>
        <w:pStyle w:val="GraphicAnchor"/>
        <w:rPr>
          <w:sz w:val="24"/>
        </w:rPr>
      </w:pPr>
    </w:p>
    <w:p w14:paraId="5653D763" w14:textId="697AC6E8" w:rsidR="00283DA3" w:rsidRDefault="00283DA3" w:rsidP="002D2200">
      <w:pPr>
        <w:pStyle w:val="GraphicAnchor"/>
        <w:rPr>
          <w:sz w:val="24"/>
        </w:rPr>
      </w:pPr>
    </w:p>
    <w:p w14:paraId="262D993C" w14:textId="3E5C5C4D" w:rsidR="00283DA3" w:rsidRDefault="00283DA3" w:rsidP="002D2200">
      <w:pPr>
        <w:pStyle w:val="GraphicAnchor"/>
        <w:rPr>
          <w:sz w:val="24"/>
        </w:rPr>
      </w:pPr>
    </w:p>
    <w:p w14:paraId="784DD714" w14:textId="5D4103B0" w:rsidR="00283DA3" w:rsidRDefault="00283DA3" w:rsidP="002D2200">
      <w:pPr>
        <w:pStyle w:val="GraphicAnchor"/>
        <w:rPr>
          <w:sz w:val="24"/>
        </w:rPr>
      </w:pPr>
    </w:p>
    <w:p w14:paraId="223766A8" w14:textId="426A0E34" w:rsidR="00283DA3" w:rsidRDefault="00283DA3" w:rsidP="002D2200">
      <w:pPr>
        <w:pStyle w:val="GraphicAnchor"/>
        <w:rPr>
          <w:sz w:val="24"/>
        </w:rPr>
      </w:pPr>
    </w:p>
    <w:p w14:paraId="79AFAC31" w14:textId="636DC2B1" w:rsidR="00283DA3" w:rsidRDefault="00283DA3" w:rsidP="002D2200">
      <w:pPr>
        <w:pStyle w:val="GraphicAnchor"/>
        <w:rPr>
          <w:sz w:val="24"/>
        </w:rPr>
      </w:pPr>
    </w:p>
    <w:p w14:paraId="04D2F9EA" w14:textId="2CCA31EB" w:rsidR="00283DA3" w:rsidRDefault="00283DA3" w:rsidP="002D2200">
      <w:pPr>
        <w:pStyle w:val="GraphicAnchor"/>
        <w:rPr>
          <w:sz w:val="24"/>
        </w:rPr>
      </w:pPr>
    </w:p>
    <w:p w14:paraId="63E9C8C7" w14:textId="1AC87447" w:rsidR="00283DA3" w:rsidRDefault="00283DA3" w:rsidP="002D2200">
      <w:pPr>
        <w:pStyle w:val="GraphicAnchor"/>
        <w:rPr>
          <w:sz w:val="24"/>
        </w:rPr>
      </w:pPr>
    </w:p>
    <w:p w14:paraId="1721968C" w14:textId="7E9928A9" w:rsidR="00283DA3" w:rsidRDefault="00283DA3" w:rsidP="002D2200">
      <w:pPr>
        <w:pStyle w:val="GraphicAnchor"/>
        <w:rPr>
          <w:sz w:val="24"/>
        </w:rPr>
      </w:pPr>
    </w:p>
    <w:p w14:paraId="54B9D740" w14:textId="788395D4" w:rsidR="00283DA3" w:rsidRDefault="00283DA3" w:rsidP="002D2200">
      <w:pPr>
        <w:pStyle w:val="GraphicAnchor"/>
        <w:rPr>
          <w:sz w:val="24"/>
        </w:rPr>
      </w:pPr>
    </w:p>
    <w:p w14:paraId="6B17CF36" w14:textId="0B754BB9" w:rsidR="00283DA3" w:rsidRDefault="00283DA3" w:rsidP="002D2200">
      <w:pPr>
        <w:pStyle w:val="GraphicAnchor"/>
        <w:rPr>
          <w:sz w:val="24"/>
        </w:rPr>
      </w:pPr>
    </w:p>
    <w:p w14:paraId="2DE6AA7C" w14:textId="05272C52" w:rsidR="00283DA3" w:rsidRDefault="00283DA3" w:rsidP="002D2200">
      <w:pPr>
        <w:pStyle w:val="GraphicAnchor"/>
        <w:rPr>
          <w:sz w:val="24"/>
        </w:rPr>
      </w:pPr>
    </w:p>
    <w:p w14:paraId="4ADBEE06" w14:textId="72474AC5" w:rsidR="00283DA3" w:rsidRDefault="00283DA3" w:rsidP="002D2200">
      <w:pPr>
        <w:pStyle w:val="GraphicAnchor"/>
        <w:rPr>
          <w:sz w:val="24"/>
        </w:rPr>
      </w:pPr>
    </w:p>
    <w:p w14:paraId="408C4C74" w14:textId="2F82EE6C" w:rsidR="00412731" w:rsidRDefault="0003619A" w:rsidP="002D2200">
      <w:pPr>
        <w:pStyle w:val="GraphicAnchor"/>
        <w:rPr>
          <w:b/>
          <w:bCs/>
          <w:color w:val="476166"/>
          <w:sz w:val="32"/>
          <w:szCs w:val="32"/>
        </w:rPr>
      </w:pPr>
      <w:r w:rsidRPr="0003619A">
        <w:rPr>
          <w:b/>
          <w:bCs/>
          <w:color w:val="476166"/>
          <w:sz w:val="32"/>
          <w:szCs w:val="32"/>
        </w:rPr>
        <w:t xml:space="preserve">Introduction </w:t>
      </w:r>
    </w:p>
    <w:p w14:paraId="4D0180B9" w14:textId="1C9986AC" w:rsidR="00412731" w:rsidRDefault="00412731" w:rsidP="002D2200">
      <w:pPr>
        <w:pStyle w:val="GraphicAnchor"/>
        <w:rPr>
          <w:sz w:val="24"/>
        </w:rPr>
      </w:pPr>
    </w:p>
    <w:p w14:paraId="75A72EAC" w14:textId="685BDA29" w:rsidR="00CC0E86" w:rsidRDefault="008B5FDA" w:rsidP="002D2200">
      <w:pPr>
        <w:pStyle w:val="GraphicAnchor"/>
        <w:rPr>
          <w:sz w:val="24"/>
        </w:rPr>
      </w:pPr>
      <w:r>
        <w:rPr>
          <w:sz w:val="24"/>
        </w:rPr>
        <w:t>This product</w:t>
      </w:r>
      <w:r w:rsidR="00412731">
        <w:rPr>
          <w:sz w:val="24"/>
        </w:rPr>
        <w:t xml:space="preserve"> use</w:t>
      </w:r>
      <w:r>
        <w:rPr>
          <w:sz w:val="24"/>
        </w:rPr>
        <w:t>s</w:t>
      </w:r>
      <w:r w:rsidR="00412731">
        <w:rPr>
          <w:sz w:val="24"/>
        </w:rPr>
        <w:t xml:space="preserve"> </w:t>
      </w:r>
      <w:r w:rsidR="00BF6B39">
        <w:rPr>
          <w:sz w:val="24"/>
        </w:rPr>
        <w:t>three</w:t>
      </w:r>
      <w:r w:rsidR="00412731">
        <w:rPr>
          <w:sz w:val="24"/>
        </w:rPr>
        <w:t xml:space="preserve"> sensors for each member </w:t>
      </w:r>
      <w:r w:rsidR="00BF6B39">
        <w:rPr>
          <w:sz w:val="24"/>
        </w:rPr>
        <w:t>of</w:t>
      </w:r>
      <w:r w:rsidR="00412731">
        <w:rPr>
          <w:sz w:val="24"/>
        </w:rPr>
        <w:t xml:space="preserve"> the team</w:t>
      </w:r>
      <w:r w:rsidR="00BF6B39">
        <w:rPr>
          <w:sz w:val="24"/>
        </w:rPr>
        <w:t>. T</w:t>
      </w:r>
      <w:r>
        <w:rPr>
          <w:sz w:val="24"/>
        </w:rPr>
        <w:t>he sensors in more detail are</w:t>
      </w:r>
      <w:r w:rsidR="00BF6B39">
        <w:rPr>
          <w:sz w:val="24"/>
        </w:rPr>
        <w:t xml:space="preserve"> the</w:t>
      </w:r>
      <w:r w:rsidR="00412731">
        <w:rPr>
          <w:sz w:val="24"/>
        </w:rPr>
        <w:t xml:space="preserve"> TMP102 </w:t>
      </w:r>
      <w:r>
        <w:rPr>
          <w:sz w:val="24"/>
        </w:rPr>
        <w:t>temperature sensor, DPS310 air pressure sensor</w:t>
      </w:r>
      <w:r w:rsidR="00BF6B39">
        <w:rPr>
          <w:sz w:val="24"/>
        </w:rPr>
        <w:t>,</w:t>
      </w:r>
      <w:r>
        <w:rPr>
          <w:sz w:val="24"/>
        </w:rPr>
        <w:t xml:space="preserve"> and </w:t>
      </w:r>
      <w:r w:rsidR="006F02F8">
        <w:rPr>
          <w:sz w:val="24"/>
        </w:rPr>
        <w:t>DHT22</w:t>
      </w:r>
      <w:r>
        <w:rPr>
          <w:sz w:val="24"/>
        </w:rPr>
        <w:t xml:space="preserve"> humidity sensor. These sensors can do more than just what </w:t>
      </w:r>
      <w:r w:rsidR="00B6659C">
        <w:rPr>
          <w:sz w:val="24"/>
        </w:rPr>
        <w:t xml:space="preserve">they are </w:t>
      </w:r>
      <w:r>
        <w:rPr>
          <w:sz w:val="24"/>
        </w:rPr>
        <w:t>us</w:t>
      </w:r>
      <w:r w:rsidR="00B6659C">
        <w:rPr>
          <w:sz w:val="24"/>
        </w:rPr>
        <w:t>ed for now</w:t>
      </w:r>
      <w:r>
        <w:rPr>
          <w:sz w:val="24"/>
        </w:rPr>
        <w:t xml:space="preserve">, </w:t>
      </w:r>
      <w:r w:rsidR="004F78E0">
        <w:rPr>
          <w:sz w:val="24"/>
        </w:rPr>
        <w:t>it was</w:t>
      </w:r>
      <w:r>
        <w:rPr>
          <w:sz w:val="24"/>
        </w:rPr>
        <w:t xml:space="preserve"> decided not to measure any other data to bring down the cost of the product, since this is an entry</w:t>
      </w:r>
      <w:r w:rsidR="00BF6B39">
        <w:rPr>
          <w:sz w:val="24"/>
        </w:rPr>
        <w:t>-</w:t>
      </w:r>
      <w:r>
        <w:rPr>
          <w:sz w:val="24"/>
        </w:rPr>
        <w:t xml:space="preserve">level product for beginners. </w:t>
      </w:r>
      <w:r w:rsidR="008F7175">
        <w:rPr>
          <w:sz w:val="24"/>
        </w:rPr>
        <w:t xml:space="preserve">All the </w:t>
      </w:r>
      <w:r w:rsidR="00B6659C">
        <w:rPr>
          <w:sz w:val="24"/>
        </w:rPr>
        <w:t>components</w:t>
      </w:r>
      <w:r w:rsidR="008F7175">
        <w:rPr>
          <w:sz w:val="24"/>
        </w:rPr>
        <w:t xml:space="preserve"> used on the PCB are </w:t>
      </w:r>
      <w:r w:rsidR="00BF6B39">
        <w:rPr>
          <w:sz w:val="24"/>
        </w:rPr>
        <w:t>through hole</w:t>
      </w:r>
      <w:r w:rsidR="008F7175">
        <w:rPr>
          <w:sz w:val="24"/>
        </w:rPr>
        <w:t xml:space="preserve"> which are soldered on. </w:t>
      </w:r>
      <w:r w:rsidR="00B6659C">
        <w:rPr>
          <w:sz w:val="24"/>
        </w:rPr>
        <w:t>A</w:t>
      </w:r>
      <w:r w:rsidR="008F7175">
        <w:rPr>
          <w:sz w:val="24"/>
        </w:rPr>
        <w:t xml:space="preserve"> LED </w:t>
      </w:r>
      <w:r w:rsidR="00B6659C">
        <w:rPr>
          <w:sz w:val="24"/>
        </w:rPr>
        <w:t xml:space="preserve">was also added </w:t>
      </w:r>
      <w:r w:rsidR="008F7175">
        <w:rPr>
          <w:sz w:val="24"/>
        </w:rPr>
        <w:t xml:space="preserve">right on the board so a user can test </w:t>
      </w:r>
      <w:r w:rsidR="00B6659C">
        <w:rPr>
          <w:sz w:val="24"/>
        </w:rPr>
        <w:t>the</w:t>
      </w:r>
      <w:r w:rsidR="008F7175">
        <w:rPr>
          <w:sz w:val="24"/>
        </w:rPr>
        <w:t xml:space="preserve"> product in case something is wrong, and it will be easier for </w:t>
      </w:r>
      <w:r w:rsidR="00C02205">
        <w:rPr>
          <w:sz w:val="24"/>
        </w:rPr>
        <w:t>the team at Sunshine Boys</w:t>
      </w:r>
      <w:r w:rsidR="008F7175">
        <w:rPr>
          <w:sz w:val="24"/>
        </w:rPr>
        <w:t xml:space="preserve"> to troubleshoot as well</w:t>
      </w:r>
      <w:r w:rsidR="00C02205">
        <w:rPr>
          <w:sz w:val="24"/>
        </w:rPr>
        <w:t>,</w:t>
      </w:r>
      <w:r w:rsidR="008F7175">
        <w:rPr>
          <w:sz w:val="24"/>
        </w:rPr>
        <w:t xml:space="preserve"> over the phone or email.</w:t>
      </w:r>
      <w:r w:rsidR="000854E6">
        <w:rPr>
          <w:sz w:val="24"/>
        </w:rPr>
        <w:t xml:space="preserve"> </w:t>
      </w:r>
      <w:r w:rsidR="00C02205">
        <w:rPr>
          <w:sz w:val="24"/>
        </w:rPr>
        <w:t xml:space="preserve">Moving on, the PCB was ordered on </w:t>
      </w:r>
      <w:proofErr w:type="spellStart"/>
      <w:r w:rsidR="00C02205">
        <w:rPr>
          <w:sz w:val="24"/>
        </w:rPr>
        <w:t>SeeedStudi</w:t>
      </w:r>
      <w:r w:rsidR="00B00A8E">
        <w:rPr>
          <w:sz w:val="24"/>
        </w:rPr>
        <w:t>o</w:t>
      </w:r>
      <w:proofErr w:type="spellEnd"/>
      <w:r w:rsidR="00B00A8E">
        <w:rPr>
          <w:sz w:val="24"/>
        </w:rPr>
        <w:t>, which was an amazing choice since the delivery time was not long</w:t>
      </w:r>
      <w:r w:rsidR="000854E6">
        <w:rPr>
          <w:sz w:val="24"/>
        </w:rPr>
        <w:t>.</w:t>
      </w:r>
      <w:r w:rsidR="008F7175">
        <w:rPr>
          <w:sz w:val="24"/>
        </w:rPr>
        <w:t xml:space="preserve"> </w:t>
      </w:r>
      <w:r>
        <w:rPr>
          <w:sz w:val="24"/>
        </w:rPr>
        <w:t xml:space="preserve">That was </w:t>
      </w:r>
      <w:r w:rsidR="00B00A8E">
        <w:rPr>
          <w:sz w:val="24"/>
        </w:rPr>
        <w:t>some</w:t>
      </w:r>
      <w:r>
        <w:rPr>
          <w:sz w:val="24"/>
        </w:rPr>
        <w:t xml:space="preserve"> </w:t>
      </w:r>
      <w:r w:rsidR="008F7175">
        <w:rPr>
          <w:sz w:val="24"/>
        </w:rPr>
        <w:t>information</w:t>
      </w:r>
      <w:r>
        <w:rPr>
          <w:sz w:val="24"/>
        </w:rPr>
        <w:t xml:space="preserve"> about what we have done in our </w:t>
      </w:r>
      <w:r w:rsidR="008F7175">
        <w:rPr>
          <w:sz w:val="24"/>
        </w:rPr>
        <w:t xml:space="preserve">hardware class (CENG 317). </w:t>
      </w:r>
      <w:r w:rsidR="006F02F8">
        <w:rPr>
          <w:sz w:val="24"/>
        </w:rPr>
        <w:t xml:space="preserve">Let us move on to Software class (CENG 319). </w:t>
      </w:r>
      <w:r>
        <w:rPr>
          <w:sz w:val="24"/>
        </w:rPr>
        <w:t>After many suggestions</w:t>
      </w:r>
      <w:r w:rsidR="00BF6B39">
        <w:rPr>
          <w:sz w:val="24"/>
        </w:rPr>
        <w:t>,</w:t>
      </w:r>
      <w:r>
        <w:rPr>
          <w:sz w:val="24"/>
        </w:rPr>
        <w:t xml:space="preserve"> we have decided to name our app Sb Weather since our company is called Sunshine boys. </w:t>
      </w:r>
      <w:r w:rsidR="008F7175">
        <w:rPr>
          <w:sz w:val="24"/>
        </w:rPr>
        <w:t>This app uses firebase to store the login information, so deci</w:t>
      </w:r>
      <w:r w:rsidR="00B00A8E">
        <w:rPr>
          <w:sz w:val="24"/>
        </w:rPr>
        <w:t>sions were made</w:t>
      </w:r>
      <w:r w:rsidR="008F7175">
        <w:rPr>
          <w:sz w:val="24"/>
        </w:rPr>
        <w:t xml:space="preserve"> to make firebase our primary source to store the sensor’s data</w:t>
      </w:r>
      <w:r w:rsidR="00C83E64">
        <w:rPr>
          <w:sz w:val="24"/>
        </w:rPr>
        <w:t xml:space="preserve"> as well</w:t>
      </w:r>
      <w:r w:rsidR="00D12C6C">
        <w:rPr>
          <w:sz w:val="24"/>
        </w:rPr>
        <w:t>.</w:t>
      </w:r>
      <w:r w:rsidR="008F7175">
        <w:rPr>
          <w:sz w:val="24"/>
        </w:rPr>
        <w:t xml:space="preserve"> </w:t>
      </w:r>
      <w:r w:rsidR="00D12C6C">
        <w:rPr>
          <w:sz w:val="24"/>
        </w:rPr>
        <w:t>I</w:t>
      </w:r>
      <w:r w:rsidR="00C83E64">
        <w:rPr>
          <w:sz w:val="24"/>
        </w:rPr>
        <w:t>t is</w:t>
      </w:r>
      <w:r w:rsidR="008F7175">
        <w:rPr>
          <w:sz w:val="24"/>
        </w:rPr>
        <w:t xml:space="preserve"> always less </w:t>
      </w:r>
      <w:r w:rsidR="00C83E64">
        <w:rPr>
          <w:sz w:val="24"/>
        </w:rPr>
        <w:t xml:space="preserve">confusing when everything is in one place </w:t>
      </w:r>
      <w:r w:rsidR="008F7175">
        <w:rPr>
          <w:sz w:val="24"/>
        </w:rPr>
        <w:t xml:space="preserve">and maybe </w:t>
      </w:r>
      <w:r w:rsidR="00C83E64">
        <w:rPr>
          <w:sz w:val="24"/>
        </w:rPr>
        <w:t>later</w:t>
      </w:r>
      <w:r w:rsidR="00B00A8E">
        <w:rPr>
          <w:sz w:val="24"/>
        </w:rPr>
        <w:t>,</w:t>
      </w:r>
      <w:r w:rsidR="008F7175">
        <w:rPr>
          <w:sz w:val="24"/>
        </w:rPr>
        <w:t xml:space="preserve"> </w:t>
      </w:r>
      <w:r w:rsidR="00B00A8E">
        <w:rPr>
          <w:sz w:val="24"/>
        </w:rPr>
        <w:t>firebase will be able to offer</w:t>
      </w:r>
      <w:r w:rsidR="006F02F8">
        <w:rPr>
          <w:sz w:val="24"/>
        </w:rPr>
        <w:t xml:space="preserve"> better</w:t>
      </w:r>
      <w:r w:rsidR="008F7175">
        <w:rPr>
          <w:sz w:val="24"/>
        </w:rPr>
        <w:t xml:space="preserve"> </w:t>
      </w:r>
      <w:r w:rsidR="00B00A8E">
        <w:rPr>
          <w:sz w:val="24"/>
        </w:rPr>
        <w:t xml:space="preserve">prices since many of </w:t>
      </w:r>
      <w:r w:rsidR="00C83E64">
        <w:rPr>
          <w:sz w:val="24"/>
        </w:rPr>
        <w:t>their</w:t>
      </w:r>
      <w:r w:rsidR="008F7175">
        <w:rPr>
          <w:sz w:val="24"/>
        </w:rPr>
        <w:t xml:space="preserve"> features</w:t>
      </w:r>
      <w:r w:rsidR="00B00A8E">
        <w:rPr>
          <w:sz w:val="24"/>
        </w:rPr>
        <w:t xml:space="preserve"> are used in this </w:t>
      </w:r>
      <w:r w:rsidR="00D12C6C">
        <w:rPr>
          <w:sz w:val="24"/>
        </w:rPr>
        <w:t>project (</w:t>
      </w:r>
      <w:r w:rsidR="00BF6B39">
        <w:rPr>
          <w:sz w:val="24"/>
        </w:rPr>
        <w:t>s</w:t>
      </w:r>
      <w:r w:rsidR="00B00A8E">
        <w:rPr>
          <w:sz w:val="24"/>
        </w:rPr>
        <w:t>ponsorship)</w:t>
      </w:r>
      <w:r w:rsidR="008F7175">
        <w:rPr>
          <w:sz w:val="24"/>
        </w:rPr>
        <w:t xml:space="preserve">, </w:t>
      </w:r>
      <w:r w:rsidR="00D12C6C">
        <w:rPr>
          <w:sz w:val="24"/>
        </w:rPr>
        <w:t>considering this small weather</w:t>
      </w:r>
      <w:r w:rsidR="008F7175">
        <w:rPr>
          <w:sz w:val="24"/>
        </w:rPr>
        <w:t xml:space="preserve"> company</w:t>
      </w:r>
      <w:r w:rsidR="00D12C6C">
        <w:rPr>
          <w:sz w:val="24"/>
        </w:rPr>
        <w:t xml:space="preserve"> is just</w:t>
      </w:r>
      <w:r w:rsidR="008F7175">
        <w:rPr>
          <w:sz w:val="24"/>
        </w:rPr>
        <w:t xml:space="preserve"> starting out.</w:t>
      </w:r>
      <w:r w:rsidR="00C83E64">
        <w:rPr>
          <w:sz w:val="24"/>
        </w:rPr>
        <w:t xml:space="preserve"> </w:t>
      </w:r>
      <w:r w:rsidR="00BF6B39">
        <w:rPr>
          <w:sz w:val="24"/>
        </w:rPr>
        <w:t xml:space="preserve">The </w:t>
      </w:r>
      <w:r w:rsidR="00C83E64">
        <w:rPr>
          <w:sz w:val="24"/>
        </w:rPr>
        <w:t xml:space="preserve">Sb weather app has </w:t>
      </w:r>
      <w:r w:rsidR="00BF6B39">
        <w:rPr>
          <w:sz w:val="24"/>
        </w:rPr>
        <w:t>three</w:t>
      </w:r>
      <w:r w:rsidR="00C83E64">
        <w:rPr>
          <w:sz w:val="24"/>
        </w:rPr>
        <w:t xml:space="preserve"> tabs </w:t>
      </w:r>
      <w:r w:rsidR="00D12C6C">
        <w:rPr>
          <w:sz w:val="24"/>
        </w:rPr>
        <w:t xml:space="preserve">for the PCB board information, </w:t>
      </w:r>
      <w:r w:rsidR="00C83E64">
        <w:rPr>
          <w:sz w:val="24"/>
        </w:rPr>
        <w:t>which will show the temperature, humidity, air pressure of a city</w:t>
      </w:r>
      <w:r w:rsidR="00D12C6C">
        <w:rPr>
          <w:sz w:val="24"/>
        </w:rPr>
        <w:t>.</w:t>
      </w:r>
      <w:r w:rsidR="00C83E64">
        <w:rPr>
          <w:sz w:val="24"/>
        </w:rPr>
        <w:t xml:space="preserve"> </w:t>
      </w:r>
      <w:r w:rsidR="00D12C6C">
        <w:rPr>
          <w:sz w:val="24"/>
        </w:rPr>
        <w:t>F</w:t>
      </w:r>
      <w:r w:rsidR="00C83E64">
        <w:rPr>
          <w:sz w:val="24"/>
        </w:rPr>
        <w:t>or example, Toronto</w:t>
      </w:r>
      <w:r w:rsidR="006F02F8">
        <w:rPr>
          <w:sz w:val="24"/>
        </w:rPr>
        <w:t xml:space="preserve"> as you can see in the picture below, this data </w:t>
      </w:r>
      <w:r w:rsidR="00C83E64">
        <w:rPr>
          <w:sz w:val="24"/>
        </w:rPr>
        <w:t>is pulled with a weather API, it will also show the data of where you place it</w:t>
      </w:r>
      <w:r w:rsidR="00BF6B39">
        <w:rPr>
          <w:sz w:val="24"/>
        </w:rPr>
        <w:t>,</w:t>
      </w:r>
      <w:r w:rsidR="00C83E64">
        <w:rPr>
          <w:sz w:val="24"/>
        </w:rPr>
        <w:t xml:space="preserve"> and lastly</w:t>
      </w:r>
      <w:r w:rsidR="00BF6B39">
        <w:rPr>
          <w:sz w:val="24"/>
        </w:rPr>
        <w:t>,</w:t>
      </w:r>
      <w:r w:rsidR="00C83E64">
        <w:rPr>
          <w:sz w:val="24"/>
        </w:rPr>
        <w:t xml:space="preserve"> the graph tab which include</w:t>
      </w:r>
      <w:r w:rsidR="00BF6B39">
        <w:rPr>
          <w:sz w:val="24"/>
        </w:rPr>
        <w:t>s</w:t>
      </w:r>
      <w:r w:rsidR="00C83E64">
        <w:rPr>
          <w:sz w:val="24"/>
        </w:rPr>
        <w:t xml:space="preserve"> the data in </w:t>
      </w:r>
      <w:r w:rsidR="00BF6B39">
        <w:rPr>
          <w:sz w:val="24"/>
        </w:rPr>
        <w:t xml:space="preserve">the </w:t>
      </w:r>
      <w:r w:rsidR="006F02F8">
        <w:rPr>
          <w:sz w:val="24"/>
        </w:rPr>
        <w:t>past 5</w:t>
      </w:r>
      <w:r w:rsidR="00C83E64">
        <w:rPr>
          <w:sz w:val="24"/>
        </w:rPr>
        <w:t xml:space="preserve"> days</w:t>
      </w:r>
      <w:r w:rsidR="006F02F8">
        <w:rPr>
          <w:sz w:val="24"/>
        </w:rPr>
        <w:t xml:space="preserve"> up to a month</w:t>
      </w:r>
      <w:r w:rsidR="00C83E64">
        <w:rPr>
          <w:sz w:val="24"/>
        </w:rPr>
        <w:t xml:space="preserve"> into a graph</w:t>
      </w:r>
      <w:r w:rsidR="006F02F8">
        <w:rPr>
          <w:sz w:val="24"/>
        </w:rPr>
        <w:t xml:space="preserve"> format</w:t>
      </w:r>
      <w:r w:rsidR="00C83E64">
        <w:rPr>
          <w:sz w:val="24"/>
        </w:rPr>
        <w:t>.</w:t>
      </w:r>
      <w:r w:rsidR="000854E6">
        <w:rPr>
          <w:sz w:val="24"/>
        </w:rPr>
        <w:t xml:space="preserve"> </w:t>
      </w:r>
      <w:r w:rsidR="00220BD1">
        <w:rPr>
          <w:sz w:val="24"/>
        </w:rPr>
        <w:t>As of now</w:t>
      </w:r>
      <w:r w:rsidR="00CC0E86">
        <w:rPr>
          <w:sz w:val="24"/>
        </w:rPr>
        <w:t>, the data is being simulated by a weather API, this will change next semester.</w:t>
      </w:r>
    </w:p>
    <w:p w14:paraId="46FCECB4" w14:textId="1021A442" w:rsidR="00C83E64" w:rsidRDefault="00CC0E86" w:rsidP="002D2200">
      <w:pPr>
        <w:pStyle w:val="GraphicAnchor"/>
        <w:rPr>
          <w:sz w:val="24"/>
        </w:rPr>
      </w:pPr>
      <w:r>
        <w:rPr>
          <w:sz w:val="24"/>
        </w:rPr>
        <w:t xml:space="preserve"> </w:t>
      </w:r>
    </w:p>
    <w:p w14:paraId="6CC4620E" w14:textId="44F29F22" w:rsidR="000854E6" w:rsidRDefault="000854E6" w:rsidP="002D2200">
      <w:pPr>
        <w:pStyle w:val="GraphicAnchor"/>
        <w:rPr>
          <w:sz w:val="24"/>
        </w:rPr>
      </w:pPr>
    </w:p>
    <w:p w14:paraId="1D83640F" w14:textId="1EF5F38D" w:rsidR="00C83E64" w:rsidRDefault="00C83E64" w:rsidP="002D2200">
      <w:pPr>
        <w:pStyle w:val="GraphicAnchor"/>
        <w:rPr>
          <w:sz w:val="24"/>
        </w:rPr>
      </w:pPr>
    </w:p>
    <w:p w14:paraId="5C8D2E94" w14:textId="2F40D31C" w:rsidR="002D567F" w:rsidRDefault="002D567F" w:rsidP="002D2200">
      <w:pPr>
        <w:pStyle w:val="GraphicAnchor"/>
        <w:rPr>
          <w:sz w:val="24"/>
        </w:rPr>
      </w:pPr>
    </w:p>
    <w:p w14:paraId="64EFAFDD" w14:textId="5A3A9131" w:rsidR="002D567F" w:rsidRDefault="002D567F" w:rsidP="002D2200">
      <w:pPr>
        <w:pStyle w:val="GraphicAnchor"/>
        <w:rPr>
          <w:sz w:val="24"/>
        </w:rPr>
      </w:pPr>
    </w:p>
    <w:p w14:paraId="13E0F1D3" w14:textId="37A9EA25" w:rsidR="002D567F" w:rsidRDefault="002D567F" w:rsidP="002D2200">
      <w:pPr>
        <w:pStyle w:val="GraphicAnchor"/>
        <w:rPr>
          <w:sz w:val="24"/>
        </w:rPr>
      </w:pPr>
    </w:p>
    <w:p w14:paraId="0C8853A7" w14:textId="64FDE8B6" w:rsidR="002D567F" w:rsidRDefault="002D567F" w:rsidP="002D2200">
      <w:pPr>
        <w:pStyle w:val="GraphicAnchor"/>
        <w:rPr>
          <w:sz w:val="24"/>
        </w:rPr>
      </w:pPr>
    </w:p>
    <w:p w14:paraId="7BD56D0C" w14:textId="45C56AE2" w:rsidR="002D567F" w:rsidRDefault="002D567F" w:rsidP="002D2200">
      <w:pPr>
        <w:pStyle w:val="GraphicAnchor"/>
        <w:rPr>
          <w:sz w:val="24"/>
        </w:rPr>
      </w:pPr>
    </w:p>
    <w:p w14:paraId="41A22DF4" w14:textId="05C9B8EB" w:rsidR="002D567F" w:rsidRDefault="002D567F" w:rsidP="002D2200">
      <w:pPr>
        <w:pStyle w:val="GraphicAnchor"/>
        <w:rPr>
          <w:sz w:val="24"/>
        </w:rPr>
      </w:pPr>
    </w:p>
    <w:p w14:paraId="26C7C998" w14:textId="598D84DD" w:rsidR="002D567F" w:rsidRDefault="002D567F" w:rsidP="002D2200">
      <w:pPr>
        <w:pStyle w:val="GraphicAnchor"/>
        <w:rPr>
          <w:sz w:val="24"/>
        </w:rPr>
      </w:pPr>
    </w:p>
    <w:p w14:paraId="252EF86A" w14:textId="15FCC417" w:rsidR="002D567F" w:rsidRDefault="002D567F" w:rsidP="002D2200">
      <w:pPr>
        <w:pStyle w:val="GraphicAnchor"/>
        <w:rPr>
          <w:sz w:val="24"/>
        </w:rPr>
      </w:pPr>
    </w:p>
    <w:p w14:paraId="1CFB6812" w14:textId="73D4397A" w:rsidR="002D567F" w:rsidRDefault="002D567F" w:rsidP="002D2200">
      <w:pPr>
        <w:pStyle w:val="GraphicAnchor"/>
        <w:rPr>
          <w:sz w:val="24"/>
        </w:rPr>
      </w:pPr>
    </w:p>
    <w:p w14:paraId="0D9635C5" w14:textId="56997C5D" w:rsidR="002D567F" w:rsidRDefault="002D567F" w:rsidP="002D2200">
      <w:pPr>
        <w:pStyle w:val="GraphicAnchor"/>
        <w:rPr>
          <w:sz w:val="24"/>
        </w:rPr>
      </w:pPr>
    </w:p>
    <w:p w14:paraId="3E9FC222" w14:textId="77777777" w:rsidR="00BD68B1" w:rsidRDefault="00BD68B1" w:rsidP="002D2200">
      <w:pPr>
        <w:pStyle w:val="GraphicAnchor"/>
        <w:rPr>
          <w:b/>
          <w:bCs/>
          <w:sz w:val="24"/>
        </w:rPr>
      </w:pPr>
    </w:p>
    <w:p w14:paraId="72BBED2C" w14:textId="77777777" w:rsidR="00BD68B1" w:rsidRDefault="00BD68B1" w:rsidP="002D2200">
      <w:pPr>
        <w:pStyle w:val="GraphicAnchor"/>
        <w:rPr>
          <w:b/>
          <w:bCs/>
          <w:sz w:val="24"/>
        </w:rPr>
      </w:pPr>
    </w:p>
    <w:p w14:paraId="00177276" w14:textId="77777777" w:rsidR="00BD68B1" w:rsidRDefault="00BD68B1" w:rsidP="002D2200">
      <w:pPr>
        <w:pStyle w:val="GraphicAnchor"/>
        <w:rPr>
          <w:b/>
          <w:bCs/>
          <w:sz w:val="24"/>
        </w:rPr>
      </w:pPr>
    </w:p>
    <w:p w14:paraId="6847B1DF" w14:textId="77777777" w:rsidR="00BD68B1" w:rsidRDefault="00BD68B1" w:rsidP="002D2200">
      <w:pPr>
        <w:pStyle w:val="GraphicAnchor"/>
        <w:rPr>
          <w:b/>
          <w:bCs/>
          <w:sz w:val="24"/>
        </w:rPr>
      </w:pPr>
    </w:p>
    <w:p w14:paraId="394FA43C" w14:textId="77777777" w:rsidR="00BD68B1" w:rsidRDefault="00BD68B1" w:rsidP="002D2200">
      <w:pPr>
        <w:pStyle w:val="GraphicAnchor"/>
        <w:rPr>
          <w:b/>
          <w:bCs/>
          <w:sz w:val="24"/>
        </w:rPr>
      </w:pPr>
    </w:p>
    <w:p w14:paraId="560A8FDD" w14:textId="77777777" w:rsidR="00BD68B1" w:rsidRDefault="00BD68B1" w:rsidP="002D2200">
      <w:pPr>
        <w:pStyle w:val="GraphicAnchor"/>
        <w:rPr>
          <w:b/>
          <w:bCs/>
          <w:sz w:val="24"/>
        </w:rPr>
      </w:pPr>
    </w:p>
    <w:p w14:paraId="57FC2199" w14:textId="77777777" w:rsidR="00BD68B1" w:rsidRDefault="00BD68B1" w:rsidP="002D2200">
      <w:pPr>
        <w:pStyle w:val="GraphicAnchor"/>
        <w:rPr>
          <w:b/>
          <w:bCs/>
          <w:sz w:val="24"/>
        </w:rPr>
      </w:pPr>
    </w:p>
    <w:p w14:paraId="213DDAC9" w14:textId="77777777" w:rsidR="00BD68B1" w:rsidRDefault="00BD68B1" w:rsidP="002D2200">
      <w:pPr>
        <w:pStyle w:val="GraphicAnchor"/>
        <w:rPr>
          <w:b/>
          <w:bCs/>
          <w:sz w:val="24"/>
        </w:rPr>
      </w:pPr>
    </w:p>
    <w:p w14:paraId="4005BAAB" w14:textId="77777777" w:rsidR="00BD68B1" w:rsidRDefault="00BD68B1" w:rsidP="002D2200">
      <w:pPr>
        <w:pStyle w:val="GraphicAnchor"/>
        <w:rPr>
          <w:b/>
          <w:bCs/>
          <w:sz w:val="24"/>
        </w:rPr>
      </w:pPr>
    </w:p>
    <w:p w14:paraId="7376E816" w14:textId="77777777" w:rsidR="00BD68B1" w:rsidRDefault="00BD68B1" w:rsidP="002D2200">
      <w:pPr>
        <w:pStyle w:val="GraphicAnchor"/>
        <w:rPr>
          <w:b/>
          <w:bCs/>
          <w:sz w:val="24"/>
        </w:rPr>
      </w:pPr>
    </w:p>
    <w:p w14:paraId="653110CE" w14:textId="77777777" w:rsidR="00BD68B1" w:rsidRDefault="00BD68B1" w:rsidP="002D2200">
      <w:pPr>
        <w:pStyle w:val="GraphicAnchor"/>
        <w:rPr>
          <w:b/>
          <w:bCs/>
          <w:sz w:val="24"/>
        </w:rPr>
      </w:pPr>
    </w:p>
    <w:p w14:paraId="17151F56" w14:textId="77777777" w:rsidR="00BD68B1" w:rsidRDefault="00BD68B1" w:rsidP="002D2200">
      <w:pPr>
        <w:pStyle w:val="GraphicAnchor"/>
        <w:rPr>
          <w:b/>
          <w:bCs/>
          <w:sz w:val="24"/>
        </w:rPr>
      </w:pPr>
    </w:p>
    <w:p w14:paraId="1AB6FC6B" w14:textId="77777777" w:rsidR="00BD68B1" w:rsidRDefault="00BD68B1" w:rsidP="002D2200">
      <w:pPr>
        <w:pStyle w:val="GraphicAnchor"/>
        <w:rPr>
          <w:b/>
          <w:bCs/>
          <w:sz w:val="24"/>
        </w:rPr>
      </w:pPr>
    </w:p>
    <w:p w14:paraId="52DEB9D1" w14:textId="77777777" w:rsidR="00BD68B1" w:rsidRDefault="00BD68B1" w:rsidP="002D2200">
      <w:pPr>
        <w:pStyle w:val="GraphicAnchor"/>
        <w:rPr>
          <w:b/>
          <w:bCs/>
          <w:sz w:val="24"/>
        </w:rPr>
      </w:pPr>
    </w:p>
    <w:p w14:paraId="0EEF522C" w14:textId="77777777" w:rsidR="00BD68B1" w:rsidRDefault="00BD68B1" w:rsidP="002D2200">
      <w:pPr>
        <w:pStyle w:val="GraphicAnchor"/>
        <w:rPr>
          <w:b/>
          <w:bCs/>
          <w:sz w:val="24"/>
        </w:rPr>
      </w:pPr>
    </w:p>
    <w:p w14:paraId="4FADDD65" w14:textId="77777777" w:rsidR="00BD68B1" w:rsidRDefault="00BD68B1" w:rsidP="002D2200">
      <w:pPr>
        <w:pStyle w:val="GraphicAnchor"/>
        <w:rPr>
          <w:b/>
          <w:bCs/>
          <w:sz w:val="24"/>
        </w:rPr>
      </w:pPr>
    </w:p>
    <w:p w14:paraId="5944E5A8" w14:textId="1344C107" w:rsidR="002D567F" w:rsidRPr="002D567F" w:rsidRDefault="002D567F" w:rsidP="002D2200">
      <w:pPr>
        <w:pStyle w:val="GraphicAnchor"/>
        <w:rPr>
          <w:b/>
          <w:bCs/>
          <w:sz w:val="24"/>
        </w:rPr>
      </w:pPr>
      <w:r w:rsidRPr="002D567F">
        <w:rPr>
          <w:b/>
          <w:bCs/>
          <w:sz w:val="24"/>
        </w:rPr>
        <w:t>Picture</w:t>
      </w:r>
      <w:r>
        <w:rPr>
          <w:b/>
          <w:bCs/>
          <w:sz w:val="24"/>
        </w:rPr>
        <w:t>s</w:t>
      </w:r>
      <w:r w:rsidRPr="002D567F">
        <w:rPr>
          <w:b/>
          <w:bCs/>
          <w:sz w:val="24"/>
        </w:rPr>
        <w:t xml:space="preserve"> of the app</w:t>
      </w:r>
    </w:p>
    <w:p w14:paraId="67E0E53D" w14:textId="77777777" w:rsidR="002D567F" w:rsidRDefault="002D567F" w:rsidP="002D2200">
      <w:pPr>
        <w:pStyle w:val="GraphicAnchor"/>
        <w:rPr>
          <w:sz w:val="24"/>
        </w:rPr>
      </w:pPr>
    </w:p>
    <w:p w14:paraId="722E50C1" w14:textId="36C716EE" w:rsidR="00C83E64" w:rsidRDefault="00C83E64" w:rsidP="002D2200">
      <w:pPr>
        <w:pStyle w:val="GraphicAnchor"/>
        <w:rPr>
          <w:noProof/>
          <w:sz w:val="24"/>
        </w:rPr>
      </w:pPr>
      <w:r>
        <w:rPr>
          <w:noProof/>
          <w:sz w:val="24"/>
        </w:rPr>
        <w:drawing>
          <wp:inline distT="0" distB="0" distL="0" distR="0" wp14:anchorId="32A0F3C4" wp14:editId="445BF86D">
            <wp:extent cx="3261360" cy="6545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1360" cy="6545580"/>
                    </a:xfrm>
                    <a:prstGeom prst="rect">
                      <a:avLst/>
                    </a:prstGeom>
                    <a:noFill/>
                    <a:ln>
                      <a:noFill/>
                    </a:ln>
                  </pic:spPr>
                </pic:pic>
              </a:graphicData>
            </a:graphic>
          </wp:inline>
        </w:drawing>
      </w:r>
      <w:r w:rsidR="006F02F8">
        <w:rPr>
          <w:noProof/>
          <w:sz w:val="24"/>
        </w:rPr>
        <w:t xml:space="preserve">        </w:t>
      </w:r>
      <w:r>
        <w:rPr>
          <w:noProof/>
          <w:sz w:val="24"/>
        </w:rPr>
        <w:drawing>
          <wp:inline distT="0" distB="0" distL="0" distR="0" wp14:anchorId="0CBC1060" wp14:editId="5D8D9D33">
            <wp:extent cx="3246120" cy="655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6120" cy="6553200"/>
                    </a:xfrm>
                    <a:prstGeom prst="rect">
                      <a:avLst/>
                    </a:prstGeom>
                    <a:noFill/>
                    <a:ln>
                      <a:noFill/>
                    </a:ln>
                  </pic:spPr>
                </pic:pic>
              </a:graphicData>
            </a:graphic>
          </wp:inline>
        </w:drawing>
      </w:r>
    </w:p>
    <w:p w14:paraId="0EC7720B" w14:textId="146ED1B6" w:rsidR="006F02F8" w:rsidRDefault="006F02F8" w:rsidP="002D2200">
      <w:pPr>
        <w:pStyle w:val="GraphicAnchor"/>
        <w:rPr>
          <w:noProof/>
          <w:sz w:val="24"/>
        </w:rPr>
      </w:pPr>
    </w:p>
    <w:p w14:paraId="7A6FF20E" w14:textId="33A5F31B" w:rsidR="006F02F8" w:rsidRDefault="006F02F8" w:rsidP="002D2200">
      <w:pPr>
        <w:pStyle w:val="GraphicAnchor"/>
        <w:rPr>
          <w:noProof/>
          <w:sz w:val="24"/>
        </w:rPr>
      </w:pPr>
    </w:p>
    <w:p w14:paraId="006C1B91" w14:textId="4E6A4B76" w:rsidR="006F02F8" w:rsidRDefault="006F02F8" w:rsidP="002D2200">
      <w:pPr>
        <w:pStyle w:val="GraphicAnchor"/>
        <w:rPr>
          <w:noProof/>
          <w:sz w:val="24"/>
        </w:rPr>
      </w:pPr>
    </w:p>
    <w:p w14:paraId="5EDDDA23" w14:textId="00066814" w:rsidR="006F02F8" w:rsidRDefault="006F02F8" w:rsidP="002D2200">
      <w:pPr>
        <w:pStyle w:val="GraphicAnchor"/>
        <w:rPr>
          <w:noProof/>
          <w:sz w:val="24"/>
        </w:rPr>
      </w:pPr>
    </w:p>
    <w:p w14:paraId="10D3884E" w14:textId="1E20E54B" w:rsidR="006F02F8" w:rsidRDefault="006F02F8" w:rsidP="002D2200">
      <w:pPr>
        <w:pStyle w:val="GraphicAnchor"/>
        <w:rPr>
          <w:noProof/>
          <w:sz w:val="24"/>
        </w:rPr>
      </w:pPr>
    </w:p>
    <w:p w14:paraId="6F091DEB" w14:textId="4BCDA66C" w:rsidR="006F02F8" w:rsidRDefault="006F02F8" w:rsidP="002D2200">
      <w:pPr>
        <w:pStyle w:val="GraphicAnchor"/>
        <w:rPr>
          <w:noProof/>
          <w:sz w:val="24"/>
        </w:rPr>
      </w:pPr>
    </w:p>
    <w:p w14:paraId="2B76665C" w14:textId="7841AB30" w:rsidR="006F02F8" w:rsidRDefault="006F02F8" w:rsidP="002D2200">
      <w:pPr>
        <w:pStyle w:val="GraphicAnchor"/>
        <w:rPr>
          <w:noProof/>
          <w:sz w:val="24"/>
        </w:rPr>
      </w:pPr>
    </w:p>
    <w:p w14:paraId="0A51537E" w14:textId="6CFCB068" w:rsidR="006F02F8" w:rsidRDefault="006F02F8" w:rsidP="002D2200">
      <w:pPr>
        <w:pStyle w:val="GraphicAnchor"/>
        <w:rPr>
          <w:noProof/>
          <w:sz w:val="24"/>
        </w:rPr>
      </w:pPr>
    </w:p>
    <w:p w14:paraId="3508895B" w14:textId="238A4067" w:rsidR="006F02F8" w:rsidRDefault="006F02F8" w:rsidP="002D2200">
      <w:pPr>
        <w:pStyle w:val="GraphicAnchor"/>
        <w:rPr>
          <w:noProof/>
          <w:sz w:val="24"/>
        </w:rPr>
      </w:pPr>
    </w:p>
    <w:p w14:paraId="75AB70E7" w14:textId="77777777" w:rsidR="00490D6B" w:rsidRDefault="00490D6B" w:rsidP="002D2200">
      <w:pPr>
        <w:pStyle w:val="GraphicAnchor"/>
        <w:rPr>
          <w:noProof/>
          <w:sz w:val="24"/>
        </w:rPr>
      </w:pPr>
    </w:p>
    <w:p w14:paraId="1E803D9F" w14:textId="7F04C94C" w:rsidR="006F02F8" w:rsidRDefault="006F02F8" w:rsidP="002D2200">
      <w:pPr>
        <w:pStyle w:val="GraphicAnchor"/>
        <w:rPr>
          <w:b/>
          <w:bCs/>
          <w:noProof/>
          <w:color w:val="476166"/>
          <w:sz w:val="32"/>
          <w:szCs w:val="32"/>
        </w:rPr>
      </w:pPr>
      <w:r w:rsidRPr="006F02F8">
        <w:rPr>
          <w:b/>
          <w:bCs/>
          <w:noProof/>
          <w:color w:val="476166"/>
          <w:sz w:val="32"/>
          <w:szCs w:val="32"/>
        </w:rPr>
        <w:t>Proposal</w:t>
      </w:r>
    </w:p>
    <w:p w14:paraId="2A706445" w14:textId="34C38103" w:rsidR="008D7336" w:rsidRPr="00CC0E86" w:rsidRDefault="008D7336" w:rsidP="002D2200">
      <w:pPr>
        <w:pStyle w:val="GraphicAnchor"/>
        <w:rPr>
          <w:b/>
          <w:bCs/>
          <w:noProof/>
          <w:color w:val="476166"/>
          <w:sz w:val="24"/>
        </w:rPr>
      </w:pPr>
    </w:p>
    <w:p w14:paraId="44272E78" w14:textId="5AA476DF" w:rsidR="008D7336" w:rsidRDefault="008D7336" w:rsidP="008D7336">
      <w:pPr>
        <w:pStyle w:val="GraphicAnchor"/>
        <w:rPr>
          <w:sz w:val="24"/>
        </w:rPr>
      </w:pPr>
      <w:r>
        <w:rPr>
          <w:sz w:val="24"/>
        </w:rPr>
        <w:t>Firstly,</w:t>
      </w:r>
      <w:r w:rsidR="00CC0E86">
        <w:rPr>
          <w:sz w:val="24"/>
        </w:rPr>
        <w:t xml:space="preserve"> when the teams were formed,</w:t>
      </w:r>
      <w:r>
        <w:rPr>
          <w:sz w:val="24"/>
        </w:rPr>
        <w:t xml:space="preserve"> </w:t>
      </w:r>
      <w:r w:rsidR="00CA6A52">
        <w:rPr>
          <w:sz w:val="24"/>
        </w:rPr>
        <w:t>Robert</w:t>
      </w:r>
      <w:r w:rsidR="00CC0E86">
        <w:rPr>
          <w:sz w:val="24"/>
        </w:rPr>
        <w:t xml:space="preserve"> was part of this group</w:t>
      </w:r>
      <w:r w:rsidR="00CA6A52">
        <w:rPr>
          <w:sz w:val="24"/>
        </w:rPr>
        <w:t xml:space="preserve"> (</w:t>
      </w:r>
      <w:r w:rsidR="00BF6B39">
        <w:rPr>
          <w:sz w:val="24"/>
        </w:rPr>
        <w:t xml:space="preserve">a </w:t>
      </w:r>
      <w:r w:rsidR="00CA6A52">
        <w:rPr>
          <w:sz w:val="24"/>
        </w:rPr>
        <w:t>group of 4)</w:t>
      </w:r>
      <w:r>
        <w:rPr>
          <w:sz w:val="24"/>
        </w:rPr>
        <w:t xml:space="preserve">, but </w:t>
      </w:r>
      <w:r w:rsidR="00CC0E86">
        <w:rPr>
          <w:sz w:val="24"/>
        </w:rPr>
        <w:t xml:space="preserve">as the semester went on, he </w:t>
      </w:r>
      <w:r>
        <w:rPr>
          <w:sz w:val="24"/>
        </w:rPr>
        <w:t xml:space="preserve">ended up dropping the course so now </w:t>
      </w:r>
      <w:r w:rsidR="00CC0E86">
        <w:rPr>
          <w:sz w:val="24"/>
        </w:rPr>
        <w:t xml:space="preserve">the </w:t>
      </w:r>
      <w:r>
        <w:rPr>
          <w:sz w:val="24"/>
        </w:rPr>
        <w:t>team</w:t>
      </w:r>
      <w:r w:rsidR="00CC0E86">
        <w:rPr>
          <w:sz w:val="24"/>
        </w:rPr>
        <w:t xml:space="preserve"> consist of 3</w:t>
      </w:r>
      <w:r>
        <w:rPr>
          <w:sz w:val="24"/>
        </w:rPr>
        <w:t xml:space="preserve"> members, but </w:t>
      </w:r>
      <w:r w:rsidR="00CC0E86">
        <w:rPr>
          <w:sz w:val="24"/>
        </w:rPr>
        <w:t xml:space="preserve">Robert </w:t>
      </w:r>
      <w:r>
        <w:rPr>
          <w:sz w:val="24"/>
        </w:rPr>
        <w:t xml:space="preserve">is still </w:t>
      </w:r>
      <w:r w:rsidR="00CC0E86">
        <w:rPr>
          <w:sz w:val="24"/>
        </w:rPr>
        <w:t>part of our</w:t>
      </w:r>
      <w:r>
        <w:rPr>
          <w:sz w:val="24"/>
        </w:rPr>
        <w:t xml:space="preserve"> software project</w:t>
      </w:r>
      <w:r w:rsidR="00CC0E86">
        <w:rPr>
          <w:sz w:val="24"/>
        </w:rPr>
        <w:t xml:space="preserve"> app. During this proposal</w:t>
      </w:r>
      <w:r w:rsidR="00BF6B39">
        <w:rPr>
          <w:sz w:val="24"/>
        </w:rPr>
        <w:t>,</w:t>
      </w:r>
      <w:r w:rsidR="00CC0E86">
        <w:rPr>
          <w:sz w:val="24"/>
        </w:rPr>
        <w:t xml:space="preserve"> Robert</w:t>
      </w:r>
      <w:r w:rsidR="00BF6B39">
        <w:rPr>
          <w:sz w:val="24"/>
        </w:rPr>
        <w:t>’</w:t>
      </w:r>
      <w:r w:rsidR="00CC0E86">
        <w:rPr>
          <w:sz w:val="24"/>
        </w:rPr>
        <w:t xml:space="preserve">s name will come up, </w:t>
      </w:r>
      <w:r w:rsidR="00CC0E86" w:rsidRPr="00CC0E86">
        <w:rPr>
          <w:sz w:val="24"/>
        </w:rPr>
        <w:t>yet disregard that since</w:t>
      </w:r>
      <w:r w:rsidR="00CC0E86">
        <w:rPr>
          <w:sz w:val="24"/>
        </w:rPr>
        <w:t xml:space="preserve"> this is an original proposal with minor changes. The infrastructure was moved from 4 sensors to 3.</w:t>
      </w:r>
    </w:p>
    <w:p w14:paraId="740FFA4D" w14:textId="77777777" w:rsidR="000854E6" w:rsidRPr="008D7336" w:rsidRDefault="000854E6" w:rsidP="002D2200">
      <w:pPr>
        <w:pStyle w:val="GraphicAnchor"/>
        <w:rPr>
          <w:rStyle w:val="pspdfkit-6um8mrhfmv4j3nvtw9x41bv9fb"/>
          <w:rFonts w:cs="Arial"/>
          <w:color w:val="000000"/>
          <w:sz w:val="24"/>
          <w:shd w:val="clear" w:color="auto" w:fill="FFFFFF"/>
        </w:rPr>
      </w:pPr>
    </w:p>
    <w:p w14:paraId="2177FAFC" w14:textId="36358531" w:rsidR="000A4281" w:rsidRDefault="00CA6A52" w:rsidP="002D2200">
      <w:pPr>
        <w:pStyle w:val="GraphicAnchor"/>
        <w:rPr>
          <w:rStyle w:val="pspdfkit-6um8mrhfmv4j3nvtw9x41bv9fb"/>
          <w:rFonts w:cs="Arial"/>
          <w:color w:val="000000"/>
          <w:sz w:val="24"/>
          <w:shd w:val="clear" w:color="auto" w:fill="FFFFFF"/>
        </w:rPr>
      </w:pPr>
      <w:r>
        <w:rPr>
          <w:rStyle w:val="pspdfkit-6um8mrhfmv4j3nvtw9x41bv9fb"/>
          <w:rFonts w:cs="Arial"/>
          <w:color w:val="000000"/>
          <w:sz w:val="24"/>
          <w:shd w:val="clear" w:color="auto" w:fill="FFFFFF"/>
        </w:rPr>
        <w:t>Sunshine boys</w:t>
      </w:r>
      <w:r w:rsidR="004E6E0F">
        <w:rPr>
          <w:rStyle w:val="pspdfkit-6um8mrhfmv4j3nvtw9x41bv9fb"/>
          <w:rFonts w:cs="Arial"/>
          <w:color w:val="000000"/>
          <w:sz w:val="24"/>
          <w:shd w:val="clear" w:color="auto" w:fill="FFFFFF"/>
        </w:rPr>
        <w:t xml:space="preserve"> </w:t>
      </w:r>
      <w:proofErr w:type="gramStart"/>
      <w:r w:rsidR="004E6E0F">
        <w:rPr>
          <w:rStyle w:val="pspdfkit-6um8mrhfmv4j3nvtw9x41bv9fb"/>
          <w:rFonts w:cs="Arial"/>
          <w:color w:val="000000"/>
          <w:sz w:val="24"/>
          <w:shd w:val="clear" w:color="auto" w:fill="FFFFFF"/>
        </w:rPr>
        <w:t>is</w:t>
      </w:r>
      <w:proofErr w:type="gramEnd"/>
      <w:r w:rsidR="004E6E0F">
        <w:rPr>
          <w:rStyle w:val="pspdfkit-6um8mrhfmv4j3nvtw9x41bv9fb"/>
          <w:rFonts w:cs="Arial"/>
          <w:color w:val="000000"/>
          <w:sz w:val="24"/>
          <w:shd w:val="clear" w:color="auto" w:fill="FFFFFF"/>
        </w:rPr>
        <w:t xml:space="preserve"> a company</w:t>
      </w:r>
      <w:r>
        <w:rPr>
          <w:rStyle w:val="pspdfkit-6um8mrhfmv4j3nvtw9x41bv9fb"/>
          <w:rFonts w:cs="Arial"/>
          <w:color w:val="000000"/>
          <w:sz w:val="24"/>
          <w:shd w:val="clear" w:color="auto" w:fill="FFFFFF"/>
        </w:rPr>
        <w:t>,</w:t>
      </w:r>
      <w:r w:rsidR="000854E6" w:rsidRPr="008D7336">
        <w:rPr>
          <w:rStyle w:val="pspdfkit-6um8mrhfmv4j3nvtw9x41bv9fb"/>
          <w:rFonts w:cs="Arial"/>
          <w:color w:val="000000"/>
          <w:sz w:val="24"/>
          <w:shd w:val="clear" w:color="auto" w:fill="FFFFFF"/>
        </w:rPr>
        <w:t xml:space="preserve"> </w:t>
      </w:r>
      <w:r w:rsidR="004E6E0F">
        <w:rPr>
          <w:rStyle w:val="pspdfkit-6um8mrhfmv4j3nvtw9x41bv9fb"/>
          <w:rFonts w:cs="Arial"/>
          <w:color w:val="000000"/>
          <w:sz w:val="24"/>
          <w:shd w:val="clear" w:color="auto" w:fill="FFFFFF"/>
        </w:rPr>
        <w:t xml:space="preserve">which consists of </w:t>
      </w:r>
      <w:r w:rsidR="000854E6" w:rsidRPr="008D7336">
        <w:rPr>
          <w:rStyle w:val="pspdfkit-6um8mrhfmv4j3nvtw9x41bv9fb"/>
          <w:rFonts w:cs="Arial"/>
          <w:color w:val="000000"/>
          <w:sz w:val="24"/>
          <w:shd w:val="clear" w:color="auto" w:fill="FFFFFF"/>
        </w:rPr>
        <w:t xml:space="preserve">Jeremy </w:t>
      </w:r>
      <w:r w:rsidR="000A4281">
        <w:rPr>
          <w:rStyle w:val="pspdfkit-6um8mrhfmv4j3nvtw9x41bv9fb"/>
          <w:rFonts w:cs="Arial"/>
          <w:color w:val="000000"/>
          <w:sz w:val="24"/>
          <w:shd w:val="clear" w:color="auto" w:fill="FFFFFF"/>
        </w:rPr>
        <w:t>who will</w:t>
      </w:r>
      <w:r w:rsidR="000854E6" w:rsidRPr="008D7336">
        <w:rPr>
          <w:rStyle w:val="pspdfkit-6um8mrhfmv4j3nvtw9x41bv9fb"/>
          <w:rFonts w:cs="Arial"/>
          <w:color w:val="000000"/>
          <w:sz w:val="24"/>
          <w:shd w:val="clear" w:color="auto" w:fill="FFFFFF"/>
        </w:rPr>
        <w:t xml:space="preserve"> be working on the humidity sensor, Nathan will be working on the Barometer (Air Pressure sensor). </w:t>
      </w:r>
      <w:r w:rsidR="00884DC2" w:rsidRPr="008D7336">
        <w:rPr>
          <w:rStyle w:val="pspdfkit-6um8mrhfmv4j3nvtw9x41bv9fb"/>
          <w:rFonts w:cs="Arial"/>
          <w:color w:val="000000"/>
          <w:sz w:val="24"/>
          <w:shd w:val="clear" w:color="auto" w:fill="FFFFFF"/>
        </w:rPr>
        <w:t>Robert will be working on wind speed</w:t>
      </w:r>
    </w:p>
    <w:p w14:paraId="5B22B93B" w14:textId="77777777" w:rsidR="000A4281" w:rsidRDefault="000A4281" w:rsidP="002D2200">
      <w:pPr>
        <w:pStyle w:val="GraphicAnchor"/>
        <w:rPr>
          <w:rStyle w:val="pspdfkit-6um8mrhfmv4j3nvtw9x41bv9fb"/>
          <w:rFonts w:cs="Arial"/>
          <w:color w:val="000000"/>
          <w:sz w:val="24"/>
          <w:shd w:val="clear" w:color="auto" w:fill="FFFFFF"/>
        </w:rPr>
      </w:pPr>
    </w:p>
    <w:p w14:paraId="29B21E72" w14:textId="01408BAA" w:rsidR="001D1B83" w:rsidRDefault="000854E6" w:rsidP="002D2200">
      <w:pPr>
        <w:pStyle w:val="GraphicAnchor"/>
        <w:rPr>
          <w:rStyle w:val="pspdfkit-6um8mrhfmv4j3nvtw9x41bv9fb"/>
          <w:rFonts w:cs="Arial"/>
          <w:color w:val="000000"/>
          <w:sz w:val="24"/>
          <w:shd w:val="clear" w:color="auto" w:fill="FFFFFF"/>
        </w:rPr>
      </w:pPr>
      <w:r w:rsidRPr="008D7336">
        <w:rPr>
          <w:rStyle w:val="pspdfkit-6um8mrhfmv4j3nvtw9x41bv9fb"/>
          <w:rFonts w:cs="Arial"/>
          <w:color w:val="000000"/>
          <w:sz w:val="24"/>
          <w:shd w:val="clear" w:color="auto" w:fill="FFFFFF"/>
        </w:rPr>
        <w:t>I will be working on the temperature sensor</w:t>
      </w:r>
      <w:r w:rsidR="001D1B83">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 xml:space="preserve">The things we will be measuring are temperature, humidity, wind speed, Air pressure sensor. Our project will consist of many sensors, codes </w:t>
      </w:r>
      <w:r w:rsidR="00B9716B">
        <w:rPr>
          <w:rStyle w:val="pspdfkit-6um8mrhfmv4j3nvtw9x41bv9fb"/>
          <w:rFonts w:cs="Arial"/>
          <w:color w:val="000000"/>
          <w:sz w:val="24"/>
          <w:shd w:val="clear" w:color="auto" w:fill="FFFFFF"/>
        </w:rPr>
        <w:t>that</w:t>
      </w:r>
      <w:r w:rsidRPr="008D7336">
        <w:rPr>
          <w:rStyle w:val="pspdfkit-6um8mrhfmv4j3nvtw9x41bv9fb"/>
          <w:rFonts w:cs="Arial"/>
          <w:color w:val="000000"/>
          <w:sz w:val="24"/>
          <w:shd w:val="clear" w:color="auto" w:fill="FFFFFF"/>
        </w:rPr>
        <w:t xml:space="preserve"> will help to measure atmospheric conditions in the area you use it in. Some of the sensors we are using include temperature</w:t>
      </w:r>
      <w:r w:rsidR="001D1B83">
        <w:rPr>
          <w:rStyle w:val="pspdfkit-6um8mrhfmv4j3nvtw9x41bv9fb"/>
          <w:rFonts w:cs="Arial"/>
          <w:color w:val="000000"/>
          <w:sz w:val="24"/>
          <w:shd w:val="clear" w:color="auto" w:fill="FFFFFF"/>
        </w:rPr>
        <w:t>,</w:t>
      </w:r>
      <w:r w:rsidRPr="008D7336">
        <w:rPr>
          <w:rStyle w:val="pspdfkit-6um8mrhfmv4j3nvtw9x41bv9fb"/>
          <w:rFonts w:cs="Arial"/>
          <w:color w:val="000000"/>
          <w:sz w:val="24"/>
          <w:shd w:val="clear" w:color="auto" w:fill="FFFFFF"/>
        </w:rPr>
        <w:t xml:space="preserve"> </w:t>
      </w:r>
      <w:r w:rsidR="001D1B83" w:rsidRPr="008D7336">
        <w:rPr>
          <w:rStyle w:val="pspdfkit-6um8mrhfmv4j3nvtw9x41bv9fb"/>
          <w:rFonts w:cs="Arial"/>
          <w:color w:val="000000"/>
          <w:sz w:val="24"/>
          <w:shd w:val="clear" w:color="auto" w:fill="FFFFFF"/>
        </w:rPr>
        <w:t>Humidity,</w:t>
      </w:r>
      <w:r w:rsidRPr="008D7336">
        <w:rPr>
          <w:rStyle w:val="pspdfkit-6um8mrhfmv4j3nvtw9x41bv9fb"/>
          <w:rFonts w:cs="Arial"/>
          <w:color w:val="000000"/>
          <w:sz w:val="24"/>
          <w:shd w:val="clear" w:color="auto" w:fill="FFFFFF"/>
        </w:rPr>
        <w:t xml:space="preserve"> and </w:t>
      </w:r>
      <w:r w:rsidR="001D1B83">
        <w:rPr>
          <w:rStyle w:val="pspdfkit-6um8mrhfmv4j3nvtw9x41bv9fb"/>
          <w:rFonts w:cs="Arial"/>
          <w:color w:val="000000"/>
          <w:sz w:val="24"/>
          <w:shd w:val="clear" w:color="auto" w:fill="FFFFFF"/>
        </w:rPr>
        <w:t>air pressure</w:t>
      </w:r>
      <w:r w:rsidRPr="008D7336">
        <w:rPr>
          <w:rStyle w:val="pspdfkit-6um8mrhfmv4j3nvtw9x41bv9fb"/>
          <w:rFonts w:cs="Arial"/>
          <w:color w:val="000000"/>
          <w:sz w:val="24"/>
          <w:shd w:val="clear" w:color="auto" w:fill="FFFFFF"/>
        </w:rPr>
        <w:t xml:space="preserve">. </w:t>
      </w:r>
    </w:p>
    <w:p w14:paraId="058CAEFF" w14:textId="77777777" w:rsidR="001D1B83" w:rsidRDefault="001D1B83" w:rsidP="002D2200">
      <w:pPr>
        <w:pStyle w:val="GraphicAnchor"/>
        <w:rPr>
          <w:rStyle w:val="pspdfkit-6um8mrhfmv4j3nvtw9x41bv9fb"/>
          <w:rFonts w:cs="Arial"/>
          <w:color w:val="000000"/>
          <w:sz w:val="24"/>
          <w:shd w:val="clear" w:color="auto" w:fill="FFFFFF"/>
        </w:rPr>
      </w:pPr>
    </w:p>
    <w:p w14:paraId="46EDAD50" w14:textId="77777777" w:rsidR="001D1B83" w:rsidRDefault="000854E6" w:rsidP="002D2200">
      <w:pPr>
        <w:pStyle w:val="GraphicAnchor"/>
        <w:rPr>
          <w:rStyle w:val="pspdfkit-6um8mrhfmv4j3nvtw9x41bv9fb"/>
          <w:rFonts w:cs="Arial"/>
          <w:color w:val="000000"/>
          <w:sz w:val="24"/>
          <w:shd w:val="clear" w:color="auto" w:fill="FFFFFF"/>
        </w:rPr>
      </w:pPr>
      <w:r w:rsidRPr="008D7336">
        <w:rPr>
          <w:rStyle w:val="pspdfkit-6um8mrhfmv4j3nvtw9x41bv9fb"/>
          <w:rFonts w:cs="Arial"/>
          <w:color w:val="000000"/>
          <w:sz w:val="24"/>
          <w:shd w:val="clear" w:color="auto" w:fill="FFFFFF"/>
        </w:rPr>
        <w:t>For my CENG 317 I will be working on the temperature sensor and using a raspberry pie.</w:t>
      </w:r>
      <w:r w:rsidR="008D7336">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I will buy the PCB board from the website that was shown in class</w:t>
      </w:r>
      <w:r w:rsidR="001D1B83">
        <w:rPr>
          <w:rStyle w:val="pspdfkit-6um8mrhfmv4j3nvtw9x41bv9fb"/>
          <w:rFonts w:cs="Arial"/>
          <w:color w:val="000000"/>
          <w:sz w:val="24"/>
          <w:shd w:val="clear" w:color="auto" w:fill="FFFFFF"/>
        </w:rPr>
        <w:t xml:space="preserve"> (</w:t>
      </w:r>
      <w:proofErr w:type="spellStart"/>
      <w:r w:rsidR="001D1B83">
        <w:rPr>
          <w:rStyle w:val="pspdfkit-6um8mrhfmv4j3nvtw9x41bv9fb"/>
          <w:rFonts w:cs="Arial"/>
          <w:color w:val="000000"/>
          <w:sz w:val="24"/>
          <w:shd w:val="clear" w:color="auto" w:fill="FFFFFF"/>
        </w:rPr>
        <w:t>Seeed</w:t>
      </w:r>
      <w:proofErr w:type="spellEnd"/>
      <w:r w:rsidR="001D1B83">
        <w:rPr>
          <w:rStyle w:val="pspdfkit-6um8mrhfmv4j3nvtw9x41bv9fb"/>
          <w:rFonts w:cs="Arial"/>
          <w:color w:val="000000"/>
          <w:sz w:val="24"/>
          <w:shd w:val="clear" w:color="auto" w:fill="FFFFFF"/>
        </w:rPr>
        <w:t xml:space="preserve"> Studio)</w:t>
      </w:r>
      <w:r w:rsidRPr="008D7336">
        <w:rPr>
          <w:rStyle w:val="pspdfkit-6um8mrhfmv4j3nvtw9x41bv9fb"/>
          <w:rFonts w:cs="Arial"/>
          <w:color w:val="000000"/>
          <w:sz w:val="24"/>
          <w:shd w:val="clear" w:color="auto" w:fill="FFFFFF"/>
        </w:rPr>
        <w:t xml:space="preserve">. The board will take 1 month and soldering will take 1 class, but I will be done in time, I can't give </w:t>
      </w:r>
      <w:r w:rsidR="008D7336" w:rsidRPr="008D7336">
        <w:rPr>
          <w:rStyle w:val="pspdfkit-6um8mrhfmv4j3nvtw9x41bv9fb"/>
          <w:rFonts w:cs="Arial"/>
          <w:color w:val="000000"/>
          <w:sz w:val="24"/>
          <w:shd w:val="clear" w:color="auto" w:fill="FFFFFF"/>
        </w:rPr>
        <w:t>an</w:t>
      </w:r>
      <w:r w:rsidRPr="008D7336">
        <w:rPr>
          <w:rStyle w:val="pspdfkit-6um8mrhfmv4j3nvtw9x41bv9fb"/>
          <w:rFonts w:cs="Arial"/>
          <w:color w:val="000000"/>
          <w:sz w:val="24"/>
          <w:shd w:val="clear" w:color="auto" w:fill="FFFFFF"/>
        </w:rPr>
        <w:t xml:space="preserve"> estimated time because it depends on the PCB board and how long it takes to come but I hope to be done before week 8, if there's</w:t>
      </w:r>
      <w:r w:rsidR="008D7336">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a problem I will ask the prof for help, if it's not resolved I will submit it late, I</w:t>
      </w:r>
      <w:r w:rsidR="008D7336">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will decide that when the time comes.</w:t>
      </w:r>
    </w:p>
    <w:p w14:paraId="5CAB80FB" w14:textId="77777777" w:rsidR="001D1B83" w:rsidRDefault="001D1B83" w:rsidP="002D2200">
      <w:pPr>
        <w:pStyle w:val="GraphicAnchor"/>
        <w:rPr>
          <w:rStyle w:val="pspdfkit-6um8mrhfmv4j3nvtw9x41bv9fb"/>
          <w:rFonts w:cs="Arial"/>
          <w:color w:val="000000"/>
          <w:sz w:val="24"/>
          <w:shd w:val="clear" w:color="auto" w:fill="FFFFFF"/>
        </w:rPr>
      </w:pPr>
    </w:p>
    <w:p w14:paraId="25EC5921" w14:textId="79D46CA1" w:rsidR="008D7336" w:rsidRDefault="000854E6" w:rsidP="002D2200">
      <w:pPr>
        <w:pStyle w:val="GraphicAnchor"/>
        <w:rPr>
          <w:rStyle w:val="pspdfkit-6um8mrhfmv4j3nvtw9x41bv9fb"/>
          <w:rFonts w:cs="Arial"/>
          <w:color w:val="000000"/>
          <w:sz w:val="24"/>
          <w:shd w:val="clear" w:color="auto" w:fill="FFFFFF"/>
        </w:rPr>
      </w:pPr>
      <w:r w:rsidRPr="008D7336">
        <w:rPr>
          <w:rStyle w:val="pspdfkit-6um8mrhfmv4j3nvtw9x41bv9fb"/>
          <w:rFonts w:cs="Arial"/>
          <w:color w:val="000000"/>
          <w:sz w:val="24"/>
          <w:shd w:val="clear" w:color="auto" w:fill="FFFFFF"/>
        </w:rPr>
        <w:t xml:space="preserve">I am sure there are many projects like </w:t>
      </w:r>
      <w:r w:rsidR="001D1B83">
        <w:rPr>
          <w:rStyle w:val="pspdfkit-6um8mrhfmv4j3nvtw9x41bv9fb"/>
          <w:rFonts w:cs="Arial"/>
          <w:color w:val="000000"/>
          <w:sz w:val="24"/>
          <w:shd w:val="clear" w:color="auto" w:fill="FFFFFF"/>
        </w:rPr>
        <w:t>mine</w:t>
      </w:r>
      <w:r w:rsidRPr="008D7336">
        <w:rPr>
          <w:rStyle w:val="pspdfkit-6um8mrhfmv4j3nvtw9x41bv9fb"/>
          <w:rFonts w:cs="Arial"/>
          <w:color w:val="000000"/>
          <w:sz w:val="24"/>
          <w:shd w:val="clear" w:color="auto" w:fill="FFFFFF"/>
        </w:rPr>
        <w:t xml:space="preserve">, but </w:t>
      </w:r>
      <w:r w:rsidR="001D1B83">
        <w:rPr>
          <w:rStyle w:val="pspdfkit-6um8mrhfmv4j3nvtw9x41bv9fb"/>
          <w:rFonts w:cs="Arial"/>
          <w:color w:val="000000"/>
          <w:sz w:val="24"/>
          <w:shd w:val="clear" w:color="auto" w:fill="FFFFFF"/>
        </w:rPr>
        <w:t>my</w:t>
      </w:r>
      <w:r w:rsidRPr="008D7336">
        <w:rPr>
          <w:rStyle w:val="pspdfkit-6um8mrhfmv4j3nvtw9x41bv9fb"/>
          <w:rFonts w:cs="Arial"/>
          <w:color w:val="000000"/>
          <w:sz w:val="24"/>
          <w:shd w:val="clear" w:color="auto" w:fill="FFFFFF"/>
        </w:rPr>
        <w:t xml:space="preserve"> is way simpler for</w:t>
      </w:r>
      <w:r w:rsidR="008D7336">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everyday use and shows only the things everyday people would need, which</w:t>
      </w:r>
      <w:r w:rsidR="008D7336">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 xml:space="preserve">makes it cheaper. For </w:t>
      </w:r>
      <w:r w:rsidR="008D7336" w:rsidRPr="008D7336">
        <w:rPr>
          <w:rStyle w:val="pspdfkit-6um8mrhfmv4j3nvtw9x41bv9fb"/>
          <w:rFonts w:cs="Arial"/>
          <w:color w:val="000000"/>
          <w:sz w:val="24"/>
          <w:shd w:val="clear" w:color="auto" w:fill="FFFFFF"/>
        </w:rPr>
        <w:t>example,</w:t>
      </w:r>
      <w:r w:rsidRPr="008D7336">
        <w:rPr>
          <w:rStyle w:val="pspdfkit-6um8mrhfmv4j3nvtw9x41bv9fb"/>
          <w:rFonts w:cs="Arial"/>
          <w:color w:val="000000"/>
          <w:sz w:val="24"/>
          <w:shd w:val="clear" w:color="auto" w:fill="FFFFFF"/>
        </w:rPr>
        <w:t xml:space="preserve"> our project only shows temp, humidity, wind</w:t>
      </w:r>
      <w:r w:rsidR="00B9716B">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 xml:space="preserve">speed while </w:t>
      </w:r>
      <w:r w:rsidR="00F53FC5" w:rsidRPr="008D7336">
        <w:rPr>
          <w:rStyle w:val="pspdfkit-6um8mrhfmv4j3nvtw9x41bv9fb"/>
          <w:rFonts w:cs="Arial"/>
          <w:color w:val="000000"/>
          <w:sz w:val="24"/>
          <w:shd w:val="clear" w:color="auto" w:fill="FFFFFF"/>
        </w:rPr>
        <w:t>other</w:t>
      </w:r>
      <w:r w:rsidRPr="008D7336">
        <w:rPr>
          <w:rStyle w:val="pspdfkit-6um8mrhfmv4j3nvtw9x41bv9fb"/>
          <w:rFonts w:cs="Arial"/>
          <w:color w:val="000000"/>
          <w:sz w:val="24"/>
          <w:shd w:val="clear" w:color="auto" w:fill="FFFFFF"/>
        </w:rPr>
        <w:t xml:space="preserve"> projects on the market show way more</w:t>
      </w:r>
      <w:r w:rsidR="00B9716B">
        <w:rPr>
          <w:rStyle w:val="pspdfkit-6um8mrhfmv4j3nvtw9x41bv9fb"/>
          <w:rFonts w:cs="Arial"/>
          <w:color w:val="000000"/>
          <w:sz w:val="24"/>
          <w:shd w:val="clear" w:color="auto" w:fill="FFFFFF"/>
        </w:rPr>
        <w:t>,</w:t>
      </w:r>
      <w:r w:rsidRPr="008D7336">
        <w:rPr>
          <w:rStyle w:val="pspdfkit-6um8mrhfmv4j3nvtw9x41bv9fb"/>
          <w:rFonts w:cs="Arial"/>
          <w:color w:val="000000"/>
          <w:sz w:val="24"/>
          <w:shd w:val="clear" w:color="auto" w:fill="FFFFFF"/>
        </w:rPr>
        <w:t xml:space="preserve"> for example, </w:t>
      </w:r>
      <w:r w:rsidR="008D7336" w:rsidRPr="008D7336">
        <w:rPr>
          <w:rStyle w:val="pspdfkit-6um8mrhfmv4j3nvtw9x41bv9fb"/>
          <w:rFonts w:cs="Arial"/>
          <w:color w:val="000000"/>
          <w:sz w:val="24"/>
          <w:shd w:val="clear" w:color="auto" w:fill="FFFFFF"/>
        </w:rPr>
        <w:t>leaf wetness</w:t>
      </w:r>
      <w:r w:rsidRPr="008D7336">
        <w:rPr>
          <w:rStyle w:val="pspdfkit-6um8mrhfmv4j3nvtw9x41bv9fb"/>
          <w:rFonts w:cs="Arial"/>
          <w:color w:val="000000"/>
          <w:sz w:val="24"/>
          <w:shd w:val="clear" w:color="auto" w:fill="FFFFFF"/>
        </w:rPr>
        <w:t>, soil moisture, going back to my point(conclusion) everyday people</w:t>
      </w:r>
      <w:r w:rsidR="008D7336">
        <w:rPr>
          <w:rStyle w:val="pspdfkit-6um8mrhfmv4j3nvtw9x41bv9fb"/>
          <w:rFonts w:cs="Arial"/>
          <w:color w:val="000000"/>
          <w:sz w:val="24"/>
          <w:shd w:val="clear" w:color="auto" w:fill="FFFFFF"/>
        </w:rPr>
        <w:t xml:space="preserve"> </w:t>
      </w:r>
      <w:r w:rsidR="004E6E0F" w:rsidRPr="008D7336">
        <w:rPr>
          <w:rStyle w:val="pspdfkit-6um8mrhfmv4j3nvtw9x41bv9fb"/>
          <w:rFonts w:cs="Arial"/>
          <w:color w:val="000000"/>
          <w:sz w:val="24"/>
          <w:shd w:val="clear" w:color="auto" w:fill="FFFFFF"/>
        </w:rPr>
        <w:t>do not</w:t>
      </w:r>
      <w:r w:rsidRPr="008D7336">
        <w:rPr>
          <w:rStyle w:val="pspdfkit-6um8mrhfmv4j3nvtw9x41bv9fb"/>
          <w:rFonts w:cs="Arial"/>
          <w:color w:val="000000"/>
          <w:sz w:val="24"/>
          <w:shd w:val="clear" w:color="auto" w:fill="FFFFFF"/>
        </w:rPr>
        <w:t xml:space="preserve"> need stuff like that and most importantly it brings the price down.</w:t>
      </w:r>
    </w:p>
    <w:p w14:paraId="3AF8F125" w14:textId="77777777" w:rsidR="008D7336" w:rsidRDefault="008D7336" w:rsidP="002D2200">
      <w:pPr>
        <w:pStyle w:val="GraphicAnchor"/>
        <w:rPr>
          <w:rStyle w:val="pspdfkit-6um8mrhfmv4j3nvtw9x41bv9fb"/>
          <w:rFonts w:cs="Arial"/>
          <w:color w:val="000000"/>
          <w:sz w:val="24"/>
          <w:shd w:val="clear" w:color="auto" w:fill="FFFFFF"/>
        </w:rPr>
      </w:pPr>
    </w:p>
    <w:p w14:paraId="2092D022" w14:textId="66ECF332" w:rsidR="000854E6" w:rsidRPr="008D7336" w:rsidRDefault="000854E6" w:rsidP="002D2200">
      <w:pPr>
        <w:pStyle w:val="GraphicAnchor"/>
        <w:rPr>
          <w:b/>
          <w:bCs/>
          <w:noProof/>
          <w:color w:val="476166"/>
          <w:sz w:val="24"/>
        </w:rPr>
      </w:pPr>
      <w:r w:rsidRPr="001D1B83">
        <w:rPr>
          <w:rStyle w:val="pspdfkit-6um8mrhfmv4j3nvtw9x41bv9fb"/>
          <w:rFonts w:cs="Arial"/>
          <w:b/>
          <w:bCs/>
          <w:color w:val="000000"/>
          <w:sz w:val="24"/>
          <w:shd w:val="clear" w:color="auto" w:fill="FFFFFF"/>
        </w:rPr>
        <w:t>References:</w:t>
      </w:r>
      <w:r w:rsidR="008D7336">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 xml:space="preserve">This project is </w:t>
      </w:r>
      <w:r w:rsidR="008D7336" w:rsidRPr="008D7336">
        <w:rPr>
          <w:rStyle w:val="pspdfkit-6um8mrhfmv4j3nvtw9x41bv9fb"/>
          <w:rFonts w:cs="Arial"/>
          <w:color w:val="000000"/>
          <w:sz w:val="24"/>
          <w:shd w:val="clear" w:color="auto" w:fill="FFFFFF"/>
        </w:rPr>
        <w:t>like</w:t>
      </w:r>
      <w:r w:rsidRPr="008D7336">
        <w:rPr>
          <w:rStyle w:val="pspdfkit-6um8mrhfmv4j3nvtw9x41bv9fb"/>
          <w:rFonts w:cs="Arial"/>
          <w:color w:val="000000"/>
          <w:sz w:val="24"/>
          <w:shd w:val="clear" w:color="auto" w:fill="FFFFFF"/>
        </w:rPr>
        <w:t xml:space="preserve"> ours, but also more</w:t>
      </w:r>
      <w:r w:rsidR="008D7336">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complex.</w:t>
      </w:r>
      <w:r w:rsidR="008D7336">
        <w:rPr>
          <w:rStyle w:val="pspdfkit-6um8mrhfmv4j3nvtw9x41bv9fb"/>
          <w:rFonts w:cs="Arial"/>
          <w:color w:val="000000"/>
          <w:sz w:val="24"/>
          <w:shd w:val="clear" w:color="auto" w:fill="FFFFFF"/>
        </w:rPr>
        <w:t xml:space="preserve"> </w:t>
      </w:r>
      <w:r w:rsidRPr="008D7336">
        <w:rPr>
          <w:rStyle w:val="pspdfkit-6um8mrhfmv4j3nvtw9x41bv9fb"/>
          <w:rFonts w:cs="Arial"/>
          <w:color w:val="000000"/>
          <w:sz w:val="24"/>
          <w:shd w:val="clear" w:color="auto" w:fill="FFFFFF"/>
        </w:rPr>
        <w:t>https://shoponset.hoskin.ca/products/hobo-u30-nrc-weather-station-starter-kit?variant=42959184016</w:t>
      </w:r>
    </w:p>
    <w:p w14:paraId="6CA7F58F" w14:textId="025FA9FB" w:rsidR="000854E6" w:rsidRPr="00CC0E86" w:rsidRDefault="000854E6" w:rsidP="002D2200">
      <w:pPr>
        <w:pStyle w:val="GraphicAnchor"/>
        <w:rPr>
          <w:b/>
          <w:bCs/>
          <w:noProof/>
          <w:color w:val="476166"/>
          <w:sz w:val="24"/>
        </w:rPr>
      </w:pPr>
    </w:p>
    <w:p w14:paraId="2B08AE18" w14:textId="77777777" w:rsidR="001D1B83" w:rsidRPr="00CC0E86" w:rsidRDefault="001D1B83" w:rsidP="002D2200">
      <w:pPr>
        <w:pStyle w:val="GraphicAnchor"/>
        <w:rPr>
          <w:b/>
          <w:bCs/>
          <w:noProof/>
          <w:color w:val="476166"/>
          <w:sz w:val="24"/>
        </w:rPr>
      </w:pPr>
    </w:p>
    <w:p w14:paraId="3516A4E8" w14:textId="181741E7" w:rsidR="006F02F8" w:rsidRDefault="001D1B83" w:rsidP="002D2200">
      <w:pPr>
        <w:pStyle w:val="GraphicAnchor"/>
        <w:rPr>
          <w:b/>
          <w:bCs/>
          <w:noProof/>
          <w:color w:val="476166"/>
          <w:sz w:val="32"/>
          <w:szCs w:val="32"/>
        </w:rPr>
      </w:pPr>
      <w:r>
        <w:rPr>
          <w:b/>
          <w:bCs/>
          <w:noProof/>
          <w:color w:val="476166"/>
          <w:sz w:val="32"/>
          <w:szCs w:val="32"/>
        </w:rPr>
        <w:t>Components</w:t>
      </w:r>
      <w:r w:rsidR="00074159">
        <w:rPr>
          <w:b/>
          <w:bCs/>
          <w:noProof/>
          <w:color w:val="476166"/>
          <w:sz w:val="32"/>
          <w:szCs w:val="32"/>
        </w:rPr>
        <w:t xml:space="preserve"> and breif </w:t>
      </w:r>
      <w:r w:rsidR="00D55944">
        <w:rPr>
          <w:b/>
          <w:bCs/>
          <w:noProof/>
          <w:color w:val="476166"/>
          <w:sz w:val="32"/>
          <w:szCs w:val="32"/>
        </w:rPr>
        <w:t>description</w:t>
      </w:r>
      <w:r w:rsidR="000930C3">
        <w:rPr>
          <w:b/>
          <w:bCs/>
          <w:noProof/>
          <w:color w:val="476166"/>
          <w:sz w:val="32"/>
          <w:szCs w:val="32"/>
        </w:rPr>
        <w:t xml:space="preserve"> </w:t>
      </w:r>
    </w:p>
    <w:p w14:paraId="2CA93E51" w14:textId="73C8618B" w:rsidR="001D1B83" w:rsidRPr="00CC0E86" w:rsidRDefault="001D1B83" w:rsidP="002D2200">
      <w:pPr>
        <w:pStyle w:val="GraphicAnchor"/>
        <w:rPr>
          <w:b/>
          <w:bCs/>
          <w:noProof/>
          <w:color w:val="476166"/>
          <w:sz w:val="24"/>
        </w:rPr>
      </w:pPr>
    </w:p>
    <w:p w14:paraId="69531392" w14:textId="256627CD" w:rsidR="001D1B83" w:rsidRDefault="00354470" w:rsidP="002D2200">
      <w:pPr>
        <w:pStyle w:val="GraphicAnchor"/>
        <w:rPr>
          <w:noProof/>
          <w:sz w:val="24"/>
        </w:rPr>
      </w:pPr>
      <w:r>
        <w:rPr>
          <w:noProof/>
          <w:sz w:val="24"/>
        </w:rPr>
        <w:t xml:space="preserve">Here are the materials that were used </w:t>
      </w:r>
      <w:r w:rsidR="00CC0609">
        <w:rPr>
          <w:noProof/>
          <w:sz w:val="24"/>
        </w:rPr>
        <w:t xml:space="preserve">on the </w:t>
      </w:r>
      <w:r>
        <w:rPr>
          <w:noProof/>
          <w:sz w:val="24"/>
        </w:rPr>
        <w:t xml:space="preserve">PCB board, to create what </w:t>
      </w:r>
      <w:r w:rsidR="00CC0609">
        <w:rPr>
          <w:noProof/>
          <w:sz w:val="24"/>
        </w:rPr>
        <w:t>was</w:t>
      </w:r>
      <w:r>
        <w:rPr>
          <w:noProof/>
          <w:sz w:val="24"/>
        </w:rPr>
        <w:t xml:space="preserve"> achieved.</w:t>
      </w:r>
    </w:p>
    <w:p w14:paraId="44827654" w14:textId="5C025D90" w:rsidR="00354470" w:rsidRDefault="00354470" w:rsidP="002D2200">
      <w:pPr>
        <w:pStyle w:val="GraphicAnchor"/>
        <w:rPr>
          <w:noProof/>
          <w:sz w:val="24"/>
        </w:rPr>
      </w:pPr>
    </w:p>
    <w:p w14:paraId="09387362" w14:textId="3E7FF39B" w:rsidR="00354470" w:rsidRDefault="00354470" w:rsidP="00354470">
      <w:pPr>
        <w:pStyle w:val="GraphicAnchor"/>
        <w:numPr>
          <w:ilvl w:val="0"/>
          <w:numId w:val="2"/>
        </w:numPr>
        <w:rPr>
          <w:noProof/>
          <w:sz w:val="24"/>
        </w:rPr>
      </w:pPr>
      <w:r>
        <w:rPr>
          <w:noProof/>
          <w:sz w:val="24"/>
        </w:rPr>
        <w:t xml:space="preserve">TMP 102 </w:t>
      </w:r>
      <w:r w:rsidR="00CC0609">
        <w:rPr>
          <w:noProof/>
          <w:sz w:val="24"/>
        </w:rPr>
        <w:t>Sensor</w:t>
      </w:r>
    </w:p>
    <w:p w14:paraId="61CC507A" w14:textId="11B59859" w:rsidR="00354470" w:rsidRDefault="00354470" w:rsidP="00354470">
      <w:pPr>
        <w:pStyle w:val="GraphicAnchor"/>
        <w:numPr>
          <w:ilvl w:val="0"/>
          <w:numId w:val="2"/>
        </w:numPr>
        <w:rPr>
          <w:noProof/>
          <w:sz w:val="24"/>
        </w:rPr>
      </w:pPr>
      <w:r>
        <w:rPr>
          <w:noProof/>
          <w:sz w:val="24"/>
        </w:rPr>
        <w:t xml:space="preserve">One 330 Ω Resistor </w:t>
      </w:r>
    </w:p>
    <w:p w14:paraId="7EA2463A" w14:textId="13201A3A" w:rsidR="00354470" w:rsidRDefault="00354470" w:rsidP="00354470">
      <w:pPr>
        <w:pStyle w:val="GraphicAnchor"/>
        <w:numPr>
          <w:ilvl w:val="0"/>
          <w:numId w:val="2"/>
        </w:numPr>
        <w:rPr>
          <w:noProof/>
          <w:sz w:val="24"/>
        </w:rPr>
      </w:pPr>
      <w:r>
        <w:rPr>
          <w:noProof/>
          <w:sz w:val="24"/>
        </w:rPr>
        <w:t>One  56k Ω Resistor</w:t>
      </w:r>
    </w:p>
    <w:p w14:paraId="519AEA07" w14:textId="0B0409D7" w:rsidR="00354470" w:rsidRDefault="00354470" w:rsidP="00354470">
      <w:pPr>
        <w:pStyle w:val="GraphicAnchor"/>
        <w:numPr>
          <w:ilvl w:val="0"/>
          <w:numId w:val="2"/>
        </w:numPr>
        <w:rPr>
          <w:noProof/>
          <w:sz w:val="24"/>
        </w:rPr>
      </w:pPr>
      <w:r>
        <w:rPr>
          <w:noProof/>
          <w:sz w:val="24"/>
        </w:rPr>
        <w:t>Red LED</w:t>
      </w:r>
    </w:p>
    <w:p w14:paraId="34FA42CA" w14:textId="62E26D2B" w:rsidR="00354470" w:rsidRDefault="00354470" w:rsidP="00354470">
      <w:pPr>
        <w:pStyle w:val="GraphicAnchor"/>
        <w:numPr>
          <w:ilvl w:val="0"/>
          <w:numId w:val="2"/>
        </w:numPr>
        <w:rPr>
          <w:noProof/>
          <w:sz w:val="24"/>
        </w:rPr>
      </w:pPr>
      <w:r>
        <w:rPr>
          <w:noProof/>
          <w:sz w:val="24"/>
        </w:rPr>
        <w:t>NPN Transistor</w:t>
      </w:r>
    </w:p>
    <w:p w14:paraId="2382E835" w14:textId="27A80743" w:rsidR="00354470" w:rsidRDefault="00354470" w:rsidP="00354470">
      <w:pPr>
        <w:pStyle w:val="GraphicAnchor"/>
        <w:numPr>
          <w:ilvl w:val="0"/>
          <w:numId w:val="2"/>
        </w:numPr>
        <w:rPr>
          <w:noProof/>
          <w:sz w:val="24"/>
        </w:rPr>
      </w:pPr>
      <w:r>
        <w:rPr>
          <w:noProof/>
          <w:sz w:val="24"/>
        </w:rPr>
        <w:t xml:space="preserve">2x20 GPIO Header for Raspberry Pi </w:t>
      </w:r>
    </w:p>
    <w:p w14:paraId="742B4CEF" w14:textId="7C7967D6" w:rsidR="00354470" w:rsidRDefault="00354470" w:rsidP="00354470">
      <w:pPr>
        <w:pStyle w:val="GraphicAnchor"/>
        <w:numPr>
          <w:ilvl w:val="0"/>
          <w:numId w:val="2"/>
        </w:numPr>
        <w:rPr>
          <w:noProof/>
          <w:sz w:val="24"/>
        </w:rPr>
      </w:pPr>
      <w:r>
        <w:rPr>
          <w:noProof/>
          <w:sz w:val="24"/>
        </w:rPr>
        <w:t>2x20 GPIO Ribbon Cable</w:t>
      </w:r>
    </w:p>
    <w:p w14:paraId="589175E6" w14:textId="6402A063" w:rsidR="00354470" w:rsidRDefault="00354470" w:rsidP="00354470">
      <w:pPr>
        <w:pStyle w:val="GraphicAnchor"/>
        <w:numPr>
          <w:ilvl w:val="0"/>
          <w:numId w:val="2"/>
        </w:numPr>
        <w:rPr>
          <w:noProof/>
          <w:sz w:val="24"/>
        </w:rPr>
      </w:pPr>
      <w:r>
        <w:rPr>
          <w:noProof/>
          <w:sz w:val="24"/>
        </w:rPr>
        <w:t xml:space="preserve">6 Pin Male to Female Header </w:t>
      </w:r>
    </w:p>
    <w:p w14:paraId="7BBA941D" w14:textId="47667DE1" w:rsidR="00354470" w:rsidRDefault="00354470" w:rsidP="00354470">
      <w:pPr>
        <w:pStyle w:val="GraphicAnchor"/>
        <w:numPr>
          <w:ilvl w:val="0"/>
          <w:numId w:val="2"/>
        </w:numPr>
        <w:rPr>
          <w:noProof/>
          <w:sz w:val="24"/>
        </w:rPr>
      </w:pPr>
      <w:r>
        <w:rPr>
          <w:noProof/>
          <w:sz w:val="24"/>
        </w:rPr>
        <w:t>6 Pin Right Angle Male to Male Header</w:t>
      </w:r>
    </w:p>
    <w:p w14:paraId="41F7EC6B" w14:textId="66EAB7EB" w:rsidR="00F509DE" w:rsidRDefault="00F509DE" w:rsidP="00354470">
      <w:pPr>
        <w:pStyle w:val="GraphicAnchor"/>
        <w:numPr>
          <w:ilvl w:val="0"/>
          <w:numId w:val="2"/>
        </w:numPr>
        <w:rPr>
          <w:noProof/>
          <w:sz w:val="24"/>
        </w:rPr>
      </w:pPr>
      <w:r>
        <w:rPr>
          <w:noProof/>
          <w:sz w:val="24"/>
        </w:rPr>
        <w:t xml:space="preserve">Raspberry Pi 4 Model B </w:t>
      </w:r>
    </w:p>
    <w:p w14:paraId="21EB42F8" w14:textId="1AD730E7" w:rsidR="00354470" w:rsidRDefault="00354470" w:rsidP="00354470">
      <w:pPr>
        <w:pStyle w:val="GraphicAnchor"/>
        <w:rPr>
          <w:noProof/>
          <w:sz w:val="24"/>
        </w:rPr>
      </w:pPr>
    </w:p>
    <w:p w14:paraId="4C7BD88C" w14:textId="713DB2D3" w:rsidR="00354470" w:rsidRDefault="00354470" w:rsidP="00354470">
      <w:pPr>
        <w:pStyle w:val="GraphicAnchor"/>
        <w:rPr>
          <w:noProof/>
          <w:sz w:val="24"/>
        </w:rPr>
      </w:pPr>
      <w:r>
        <w:rPr>
          <w:noProof/>
          <w:sz w:val="24"/>
        </w:rPr>
        <w:lastRenderedPageBreak/>
        <w:t>Tmp102 is</w:t>
      </w:r>
      <w:r w:rsidR="00793682">
        <w:rPr>
          <w:noProof/>
          <w:sz w:val="24"/>
        </w:rPr>
        <w:t xml:space="preserve"> a</w:t>
      </w:r>
      <w:r>
        <w:rPr>
          <w:noProof/>
          <w:sz w:val="24"/>
        </w:rPr>
        <w:t xml:space="preserve"> temperature sensor</w:t>
      </w:r>
      <w:r w:rsidR="00793682">
        <w:rPr>
          <w:noProof/>
          <w:sz w:val="24"/>
        </w:rPr>
        <w:t>. S</w:t>
      </w:r>
      <w:r>
        <w:rPr>
          <w:noProof/>
          <w:sz w:val="24"/>
        </w:rPr>
        <w:t xml:space="preserve">ome temperature sensors use an analog voltage to represent the temperature, but this sensor uses the I2C bus of the Raspberry Pi to communicate the temperature. I2C busses being SDA and SCL. When the sensor is </w:t>
      </w:r>
      <w:r w:rsidR="0071534B">
        <w:rPr>
          <w:noProof/>
          <w:sz w:val="24"/>
        </w:rPr>
        <w:t>plugged in, it runs on the address 0x48 by default.</w:t>
      </w:r>
    </w:p>
    <w:p w14:paraId="206629DB" w14:textId="16EB396D" w:rsidR="00354470" w:rsidRDefault="0071534B" w:rsidP="002D2200">
      <w:pPr>
        <w:pStyle w:val="GraphicAnchor"/>
        <w:rPr>
          <w:noProof/>
          <w:sz w:val="24"/>
        </w:rPr>
      </w:pPr>
      <w:r>
        <w:rPr>
          <w:noProof/>
          <w:sz w:val="24"/>
        </w:rPr>
        <w:t xml:space="preserve">This sensor has </w:t>
      </w:r>
      <w:r w:rsidR="00793682">
        <w:rPr>
          <w:noProof/>
          <w:sz w:val="24"/>
        </w:rPr>
        <w:t>two</w:t>
      </w:r>
      <w:r>
        <w:rPr>
          <w:noProof/>
          <w:sz w:val="24"/>
        </w:rPr>
        <w:t xml:space="preserve"> voltage option</w:t>
      </w:r>
      <w:r w:rsidR="00793682">
        <w:rPr>
          <w:noProof/>
          <w:sz w:val="24"/>
        </w:rPr>
        <w:t>s</w:t>
      </w:r>
      <w:r>
        <w:rPr>
          <w:noProof/>
          <w:sz w:val="24"/>
        </w:rPr>
        <w:t xml:space="preserve"> </w:t>
      </w:r>
      <w:r w:rsidR="00CC0609">
        <w:rPr>
          <w:noProof/>
          <w:sz w:val="24"/>
        </w:rPr>
        <w:t>to</w:t>
      </w:r>
      <w:r>
        <w:rPr>
          <w:noProof/>
          <w:sz w:val="24"/>
        </w:rPr>
        <w:t xml:space="preserve"> connect to, so</w:t>
      </w:r>
      <w:r w:rsidR="00793682">
        <w:rPr>
          <w:noProof/>
          <w:sz w:val="24"/>
        </w:rPr>
        <w:t xml:space="preserve"> a</w:t>
      </w:r>
      <w:r>
        <w:rPr>
          <w:noProof/>
          <w:sz w:val="24"/>
        </w:rPr>
        <w:t xml:space="preserve"> 3.3V port </w:t>
      </w:r>
      <w:r w:rsidR="00CC0609">
        <w:rPr>
          <w:noProof/>
          <w:sz w:val="24"/>
        </w:rPr>
        <w:t xml:space="preserve">was used </w:t>
      </w:r>
      <w:r>
        <w:rPr>
          <w:noProof/>
          <w:sz w:val="24"/>
        </w:rPr>
        <w:t>to connect the PCB to the Raspberry Pi. Tmp102 uses drain signaling so the level shifting is not needed</w:t>
      </w:r>
      <w:r w:rsidR="001459C8">
        <w:rPr>
          <w:noProof/>
          <w:sz w:val="24"/>
        </w:rPr>
        <w:t>. It has a built</w:t>
      </w:r>
      <w:r w:rsidR="00793682">
        <w:rPr>
          <w:noProof/>
          <w:sz w:val="24"/>
        </w:rPr>
        <w:t>-</w:t>
      </w:r>
      <w:r w:rsidR="001459C8">
        <w:rPr>
          <w:noProof/>
          <w:sz w:val="24"/>
        </w:rPr>
        <w:t>in 4.7K Ω pull-up resistor and it is accurate by 0.5</w:t>
      </w:r>
      <w:r w:rsidR="001459C8" w:rsidRPr="001459C8">
        <w:rPr>
          <w:noProof/>
          <w:sz w:val="24"/>
        </w:rPr>
        <w:t>°</w:t>
      </w:r>
      <w:r w:rsidR="001459C8">
        <w:rPr>
          <w:noProof/>
          <w:sz w:val="24"/>
        </w:rPr>
        <w:t>C from -25</w:t>
      </w:r>
      <w:r w:rsidR="001459C8" w:rsidRPr="001459C8">
        <w:rPr>
          <w:noProof/>
          <w:sz w:val="24"/>
        </w:rPr>
        <w:t>°</w:t>
      </w:r>
      <w:r w:rsidR="001459C8">
        <w:rPr>
          <w:noProof/>
          <w:sz w:val="24"/>
        </w:rPr>
        <w:t xml:space="preserve"> to +85</w:t>
      </w:r>
      <w:r w:rsidR="001459C8" w:rsidRPr="001459C8">
        <w:rPr>
          <w:noProof/>
          <w:sz w:val="24"/>
        </w:rPr>
        <w:t>°</w:t>
      </w:r>
      <w:r w:rsidR="001459C8">
        <w:rPr>
          <w:noProof/>
          <w:sz w:val="24"/>
        </w:rPr>
        <w:t xml:space="preserve">C. This sensor has 6 ports, but only 4 ports </w:t>
      </w:r>
      <w:r w:rsidR="00CC0609">
        <w:rPr>
          <w:noProof/>
          <w:sz w:val="24"/>
        </w:rPr>
        <w:t xml:space="preserve">were used. The ports </w:t>
      </w:r>
      <w:r w:rsidR="001459C8">
        <w:rPr>
          <w:noProof/>
          <w:sz w:val="24"/>
        </w:rPr>
        <w:t>“ALT” and “ADD0”</w:t>
      </w:r>
      <w:r w:rsidR="00CC0609">
        <w:rPr>
          <w:noProof/>
          <w:sz w:val="24"/>
        </w:rPr>
        <w:t xml:space="preserve"> were not needed since ALT is a </w:t>
      </w:r>
      <w:r w:rsidR="001459C8">
        <w:rPr>
          <w:noProof/>
          <w:sz w:val="24"/>
        </w:rPr>
        <w:t>warning</w:t>
      </w:r>
      <w:r w:rsidR="00D768BE">
        <w:rPr>
          <w:noProof/>
          <w:sz w:val="24"/>
        </w:rPr>
        <w:t>(ALERT)</w:t>
      </w:r>
      <w:r w:rsidR="001459C8">
        <w:rPr>
          <w:noProof/>
          <w:sz w:val="24"/>
        </w:rPr>
        <w:t xml:space="preserve"> function</w:t>
      </w:r>
      <w:r w:rsidR="00CC0609">
        <w:rPr>
          <w:noProof/>
          <w:sz w:val="24"/>
        </w:rPr>
        <w:t xml:space="preserve"> which was not implemented </w:t>
      </w:r>
      <w:r w:rsidR="001459C8">
        <w:rPr>
          <w:noProof/>
          <w:sz w:val="24"/>
        </w:rPr>
        <w:t>on this project</w:t>
      </w:r>
      <w:r w:rsidR="002B69C9">
        <w:rPr>
          <w:noProof/>
          <w:sz w:val="24"/>
        </w:rPr>
        <w:t xml:space="preserve"> yet</w:t>
      </w:r>
      <w:r w:rsidR="001459C8">
        <w:rPr>
          <w:noProof/>
          <w:sz w:val="24"/>
        </w:rPr>
        <w:t>, the temper</w:t>
      </w:r>
      <w:r w:rsidR="00793682">
        <w:rPr>
          <w:noProof/>
          <w:sz w:val="24"/>
        </w:rPr>
        <w:t>a</w:t>
      </w:r>
      <w:r w:rsidR="001459C8">
        <w:rPr>
          <w:noProof/>
          <w:sz w:val="24"/>
        </w:rPr>
        <w:t>ture will not go that hig</w:t>
      </w:r>
      <w:r w:rsidR="00074159">
        <w:rPr>
          <w:noProof/>
          <w:sz w:val="24"/>
        </w:rPr>
        <w:t>h, at</w:t>
      </w:r>
      <w:r w:rsidR="00793682">
        <w:rPr>
          <w:noProof/>
          <w:sz w:val="24"/>
        </w:rPr>
        <w:t xml:space="preserve"> </w:t>
      </w:r>
      <w:r w:rsidR="00074159">
        <w:rPr>
          <w:noProof/>
          <w:sz w:val="24"/>
        </w:rPr>
        <w:t xml:space="preserve">least that’s how </w:t>
      </w:r>
      <w:r w:rsidR="00F509DE">
        <w:rPr>
          <w:noProof/>
          <w:sz w:val="24"/>
        </w:rPr>
        <w:t xml:space="preserve">our </w:t>
      </w:r>
      <w:r w:rsidR="00074159">
        <w:rPr>
          <w:noProof/>
          <w:sz w:val="24"/>
        </w:rPr>
        <w:t xml:space="preserve">team </w:t>
      </w:r>
      <w:r w:rsidR="00F509DE">
        <w:rPr>
          <w:noProof/>
          <w:sz w:val="24"/>
        </w:rPr>
        <w:t xml:space="preserve">at Sunshine Boys </w:t>
      </w:r>
      <w:r w:rsidR="00074159">
        <w:rPr>
          <w:noProof/>
          <w:sz w:val="24"/>
        </w:rPr>
        <w:t>feel</w:t>
      </w:r>
      <w:r w:rsidR="00F509DE">
        <w:rPr>
          <w:noProof/>
          <w:sz w:val="24"/>
        </w:rPr>
        <w:t>,</w:t>
      </w:r>
      <w:r w:rsidR="00074159">
        <w:rPr>
          <w:noProof/>
          <w:sz w:val="24"/>
        </w:rPr>
        <w:t xml:space="preserve"> but the users can use </w:t>
      </w:r>
      <w:r w:rsidR="00F509DE">
        <w:rPr>
          <w:noProof/>
          <w:sz w:val="24"/>
        </w:rPr>
        <w:t xml:space="preserve">it </w:t>
      </w:r>
      <w:r w:rsidR="00074159">
        <w:rPr>
          <w:noProof/>
          <w:sz w:val="24"/>
        </w:rPr>
        <w:t>however they would like, but it is not recommend</w:t>
      </w:r>
      <w:r w:rsidR="00793682">
        <w:rPr>
          <w:noProof/>
          <w:sz w:val="24"/>
        </w:rPr>
        <w:t>ed</w:t>
      </w:r>
      <w:r w:rsidR="00074159">
        <w:rPr>
          <w:noProof/>
          <w:sz w:val="24"/>
        </w:rPr>
        <w:t xml:space="preserve"> for very high or low temperatures. ADD0 port is used to change the address</w:t>
      </w:r>
      <w:r w:rsidR="00793682">
        <w:rPr>
          <w:noProof/>
          <w:sz w:val="24"/>
        </w:rPr>
        <w:t xml:space="preserve">, </w:t>
      </w:r>
      <w:r w:rsidR="00074159">
        <w:rPr>
          <w:noProof/>
          <w:sz w:val="24"/>
        </w:rPr>
        <w:t>but the address is different for all the sen</w:t>
      </w:r>
      <w:r w:rsidR="00793682">
        <w:rPr>
          <w:noProof/>
          <w:sz w:val="24"/>
        </w:rPr>
        <w:t>s</w:t>
      </w:r>
      <w:r w:rsidR="00074159">
        <w:rPr>
          <w:noProof/>
          <w:sz w:val="24"/>
        </w:rPr>
        <w:t>ors for Sb weather’s product, so this port is n</w:t>
      </w:r>
      <w:r w:rsidR="00CC0609">
        <w:rPr>
          <w:noProof/>
          <w:sz w:val="24"/>
        </w:rPr>
        <w:t>ever used either</w:t>
      </w:r>
      <w:r w:rsidR="00F509DE">
        <w:rPr>
          <w:noProof/>
          <w:sz w:val="24"/>
        </w:rPr>
        <w:t xml:space="preserve">. Moving on to the </w:t>
      </w:r>
      <w:r w:rsidR="00CC0609">
        <w:rPr>
          <w:noProof/>
          <w:sz w:val="24"/>
        </w:rPr>
        <w:t>r</w:t>
      </w:r>
      <w:r w:rsidR="00F509DE">
        <w:rPr>
          <w:noProof/>
          <w:sz w:val="24"/>
        </w:rPr>
        <w:t>ed LED</w:t>
      </w:r>
      <w:r w:rsidR="00793682">
        <w:rPr>
          <w:noProof/>
          <w:sz w:val="24"/>
        </w:rPr>
        <w:t>,</w:t>
      </w:r>
      <w:r w:rsidR="00F509DE">
        <w:rPr>
          <w:noProof/>
          <w:sz w:val="24"/>
        </w:rPr>
        <w:t xml:space="preserve"> this is used to troubleshoot and to see if the Raspberry Pi </w:t>
      </w:r>
      <w:r w:rsidR="00CC0609">
        <w:rPr>
          <w:noProof/>
          <w:sz w:val="24"/>
        </w:rPr>
        <w:t xml:space="preserve">is </w:t>
      </w:r>
      <w:r w:rsidR="00E2478F">
        <w:rPr>
          <w:noProof/>
          <w:sz w:val="24"/>
        </w:rPr>
        <w:t>working(Gpio). Also</w:t>
      </w:r>
      <w:r w:rsidR="00793682">
        <w:rPr>
          <w:noProof/>
          <w:sz w:val="24"/>
        </w:rPr>
        <w:t>,</w:t>
      </w:r>
      <w:r w:rsidR="00E2478F">
        <w:rPr>
          <w:noProof/>
          <w:sz w:val="24"/>
        </w:rPr>
        <w:t xml:space="preserve"> a</w:t>
      </w:r>
      <w:r w:rsidR="00793682">
        <w:rPr>
          <w:noProof/>
          <w:sz w:val="24"/>
        </w:rPr>
        <w:t>n</w:t>
      </w:r>
      <w:r w:rsidR="00E2478F">
        <w:rPr>
          <w:noProof/>
          <w:sz w:val="24"/>
        </w:rPr>
        <w:t xml:space="preserve"> </w:t>
      </w:r>
      <w:r w:rsidR="00793682">
        <w:rPr>
          <w:noProof/>
          <w:sz w:val="24"/>
        </w:rPr>
        <w:t>NPN</w:t>
      </w:r>
      <w:r w:rsidR="00E2478F">
        <w:rPr>
          <w:noProof/>
          <w:sz w:val="24"/>
        </w:rPr>
        <w:t xml:space="preserve"> transistor was used to control the current/voltage going to the LED</w:t>
      </w:r>
      <w:r w:rsidR="00CC0609">
        <w:rPr>
          <w:noProof/>
          <w:sz w:val="24"/>
        </w:rPr>
        <w:t>, since</w:t>
      </w:r>
      <w:r w:rsidR="00E2478F">
        <w:rPr>
          <w:noProof/>
          <w:sz w:val="24"/>
        </w:rPr>
        <w:t xml:space="preserve"> 3.3V was not needed running throughout the PCB.</w:t>
      </w:r>
      <w:r w:rsidR="00CC0609">
        <w:rPr>
          <w:noProof/>
          <w:sz w:val="24"/>
        </w:rPr>
        <w:t xml:space="preserve"> </w:t>
      </w:r>
      <w:r w:rsidR="00074159">
        <w:rPr>
          <w:noProof/>
          <w:sz w:val="24"/>
        </w:rPr>
        <w:t>Nex</w:t>
      </w:r>
      <w:r w:rsidR="00793682">
        <w:rPr>
          <w:noProof/>
          <w:sz w:val="24"/>
        </w:rPr>
        <w:t>t</w:t>
      </w:r>
      <w:r w:rsidR="00074159">
        <w:rPr>
          <w:noProof/>
          <w:sz w:val="24"/>
        </w:rPr>
        <w:t xml:space="preserve">, </w:t>
      </w:r>
      <w:r w:rsidR="00F509DE">
        <w:rPr>
          <w:noProof/>
          <w:sz w:val="24"/>
        </w:rPr>
        <w:t>The 2x20 headers and ribbon cable w</w:t>
      </w:r>
      <w:r w:rsidR="00793682">
        <w:rPr>
          <w:noProof/>
          <w:sz w:val="24"/>
        </w:rPr>
        <w:t>ere</w:t>
      </w:r>
      <w:r w:rsidR="00F509DE">
        <w:rPr>
          <w:noProof/>
          <w:sz w:val="24"/>
        </w:rPr>
        <w:t xml:space="preserve"> used to connect the Pi to the PCB and the </w:t>
      </w:r>
      <w:r w:rsidR="00793682">
        <w:rPr>
          <w:noProof/>
          <w:sz w:val="24"/>
        </w:rPr>
        <w:t>six</w:t>
      </w:r>
      <w:r w:rsidR="00F509DE">
        <w:rPr>
          <w:noProof/>
          <w:sz w:val="24"/>
        </w:rPr>
        <w:t xml:space="preserve"> pins headers were used to connect the sensor to the PCB through soldering.</w:t>
      </w:r>
      <w:r w:rsidR="000930C3">
        <w:rPr>
          <w:noProof/>
          <w:sz w:val="24"/>
        </w:rPr>
        <w:t xml:space="preserve"> </w:t>
      </w:r>
      <w:r w:rsidR="00F509DE">
        <w:rPr>
          <w:noProof/>
          <w:sz w:val="24"/>
        </w:rPr>
        <w:t>Fu</w:t>
      </w:r>
      <w:r w:rsidR="00793682">
        <w:rPr>
          <w:noProof/>
          <w:sz w:val="24"/>
        </w:rPr>
        <w:t>r</w:t>
      </w:r>
      <w:r w:rsidR="00F509DE">
        <w:rPr>
          <w:noProof/>
          <w:sz w:val="24"/>
        </w:rPr>
        <w:t xml:space="preserve">thermore, Raspberry Pi Model B was used to bring everything to life, with the help of 8Gb RAM and many other components this </w:t>
      </w:r>
      <w:r w:rsidR="00CC0609">
        <w:rPr>
          <w:noProof/>
          <w:sz w:val="24"/>
        </w:rPr>
        <w:t>CPU</w:t>
      </w:r>
      <w:r w:rsidR="00F509DE">
        <w:rPr>
          <w:noProof/>
          <w:sz w:val="24"/>
        </w:rPr>
        <w:t xml:space="preserve"> board has. </w:t>
      </w:r>
    </w:p>
    <w:p w14:paraId="67972EEE" w14:textId="3F64A22D" w:rsidR="00354470" w:rsidRDefault="00F509DE" w:rsidP="002D2200">
      <w:pPr>
        <w:pStyle w:val="GraphicAnchor"/>
        <w:rPr>
          <w:noProof/>
          <w:sz w:val="24"/>
        </w:rPr>
      </w:pPr>
      <w:r w:rsidRPr="00F509DE">
        <w:rPr>
          <w:noProof/>
          <w:sz w:val="24"/>
        </w:rPr>
        <w:drawing>
          <wp:inline distT="0" distB="0" distL="0" distR="0" wp14:anchorId="2D156246" wp14:editId="2F49BA14">
            <wp:extent cx="3299460" cy="3299460"/>
            <wp:effectExtent l="0" t="0" r="0" b="0"/>
            <wp:docPr id="8" name="Picture 7">
              <a:extLst xmlns:a="http://schemas.openxmlformats.org/drawingml/2006/main">
                <a:ext uri="{FF2B5EF4-FFF2-40B4-BE49-F238E27FC236}">
                  <a16:creationId xmlns:a16="http://schemas.microsoft.com/office/drawing/2014/main" id="{A4F9293B-2641-4548-BAF0-B553AE00EF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4F9293B-2641-4548-BAF0-B553AE00EF2B}"/>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99460" cy="3299460"/>
                    </a:xfrm>
                    <a:prstGeom prst="rect">
                      <a:avLst/>
                    </a:prstGeom>
                  </pic:spPr>
                </pic:pic>
              </a:graphicData>
            </a:graphic>
          </wp:inline>
        </w:drawing>
      </w:r>
      <w:r w:rsidRPr="00F509DE">
        <w:rPr>
          <w:noProof/>
          <w:sz w:val="24"/>
        </w:rPr>
        <w:t xml:space="preserve"> </w:t>
      </w:r>
      <w:r>
        <w:rPr>
          <w:noProof/>
          <w:sz w:val="24"/>
        </w:rPr>
        <w:t xml:space="preserve">    </w:t>
      </w:r>
      <w:r w:rsidRPr="00F509DE">
        <w:rPr>
          <w:noProof/>
          <w:sz w:val="24"/>
        </w:rPr>
        <w:drawing>
          <wp:inline distT="0" distB="0" distL="0" distR="0" wp14:anchorId="1E9B355E" wp14:editId="1C9C66B3">
            <wp:extent cx="3303905" cy="3303905"/>
            <wp:effectExtent l="0" t="0" r="0" b="0"/>
            <wp:docPr id="3" name="Picture 8" descr="A picture containing text, electronics&#10;&#10;Description automatically generated">
              <a:extLst xmlns:a="http://schemas.openxmlformats.org/drawingml/2006/main">
                <a:ext uri="{FF2B5EF4-FFF2-40B4-BE49-F238E27FC236}">
                  <a16:creationId xmlns:a16="http://schemas.microsoft.com/office/drawing/2014/main" id="{E92D0D58-5CC4-465B-8305-16A567D7E0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electronics&#10;&#10;Description automatically generated">
                      <a:extLst>
                        <a:ext uri="{FF2B5EF4-FFF2-40B4-BE49-F238E27FC236}">
                          <a16:creationId xmlns:a16="http://schemas.microsoft.com/office/drawing/2014/main" id="{E92D0D58-5CC4-465B-8305-16A567D7E04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303905" cy="3303905"/>
                    </a:xfrm>
                    <a:prstGeom prst="rect">
                      <a:avLst/>
                    </a:prstGeom>
                  </pic:spPr>
                </pic:pic>
              </a:graphicData>
            </a:graphic>
          </wp:inline>
        </w:drawing>
      </w:r>
    </w:p>
    <w:p w14:paraId="12AE6454" w14:textId="474BA509" w:rsidR="004B7F7B" w:rsidRDefault="004B7F7B" w:rsidP="002D2200">
      <w:pPr>
        <w:pStyle w:val="GraphicAnchor"/>
        <w:rPr>
          <w:noProof/>
          <w:sz w:val="24"/>
        </w:rPr>
      </w:pPr>
    </w:p>
    <w:p w14:paraId="3C071ECA" w14:textId="0BD34D04" w:rsidR="004B7F7B" w:rsidRDefault="004B7F7B" w:rsidP="002D2200">
      <w:pPr>
        <w:pStyle w:val="GraphicAnchor"/>
        <w:rPr>
          <w:noProof/>
          <w:sz w:val="24"/>
        </w:rPr>
      </w:pPr>
    </w:p>
    <w:p w14:paraId="443E4ED8" w14:textId="25639DBF" w:rsidR="000930C3" w:rsidRDefault="000930C3" w:rsidP="002D2200">
      <w:pPr>
        <w:pStyle w:val="GraphicAnchor"/>
        <w:rPr>
          <w:noProof/>
          <w:sz w:val="24"/>
        </w:rPr>
      </w:pPr>
    </w:p>
    <w:p w14:paraId="79A763BA" w14:textId="25A9D161" w:rsidR="000930C3" w:rsidRDefault="000930C3" w:rsidP="002D2200">
      <w:pPr>
        <w:pStyle w:val="GraphicAnchor"/>
        <w:rPr>
          <w:noProof/>
          <w:sz w:val="24"/>
        </w:rPr>
      </w:pPr>
    </w:p>
    <w:p w14:paraId="7ED244FC" w14:textId="63AD7413" w:rsidR="000930C3" w:rsidRDefault="000930C3" w:rsidP="002D2200">
      <w:pPr>
        <w:pStyle w:val="GraphicAnchor"/>
        <w:rPr>
          <w:noProof/>
          <w:sz w:val="24"/>
        </w:rPr>
      </w:pPr>
    </w:p>
    <w:p w14:paraId="104AF8E9" w14:textId="273BCDB9" w:rsidR="000930C3" w:rsidRDefault="000930C3" w:rsidP="002D2200">
      <w:pPr>
        <w:pStyle w:val="GraphicAnchor"/>
        <w:rPr>
          <w:noProof/>
          <w:sz w:val="24"/>
        </w:rPr>
      </w:pPr>
    </w:p>
    <w:p w14:paraId="3C500C32" w14:textId="65F0B9C5" w:rsidR="000930C3" w:rsidRDefault="000930C3" w:rsidP="002D2200">
      <w:pPr>
        <w:pStyle w:val="GraphicAnchor"/>
        <w:rPr>
          <w:noProof/>
          <w:sz w:val="24"/>
        </w:rPr>
      </w:pPr>
    </w:p>
    <w:p w14:paraId="5F13B213" w14:textId="11A3783E" w:rsidR="000930C3" w:rsidRDefault="000930C3" w:rsidP="002D2200">
      <w:pPr>
        <w:pStyle w:val="GraphicAnchor"/>
        <w:rPr>
          <w:noProof/>
          <w:sz w:val="24"/>
        </w:rPr>
      </w:pPr>
    </w:p>
    <w:p w14:paraId="4748A73C" w14:textId="494471ED" w:rsidR="000930C3" w:rsidRDefault="000930C3" w:rsidP="002D2200">
      <w:pPr>
        <w:pStyle w:val="GraphicAnchor"/>
        <w:rPr>
          <w:noProof/>
          <w:sz w:val="24"/>
        </w:rPr>
      </w:pPr>
    </w:p>
    <w:p w14:paraId="61D375BA" w14:textId="0858383D" w:rsidR="000930C3" w:rsidRDefault="000930C3" w:rsidP="002D2200">
      <w:pPr>
        <w:pStyle w:val="GraphicAnchor"/>
        <w:rPr>
          <w:noProof/>
          <w:sz w:val="24"/>
        </w:rPr>
      </w:pPr>
    </w:p>
    <w:p w14:paraId="3B724391" w14:textId="2996EF7D" w:rsidR="000930C3" w:rsidRDefault="000930C3" w:rsidP="002D2200">
      <w:pPr>
        <w:pStyle w:val="GraphicAnchor"/>
        <w:rPr>
          <w:noProof/>
          <w:sz w:val="24"/>
        </w:rPr>
      </w:pPr>
    </w:p>
    <w:p w14:paraId="1E6E51C6" w14:textId="0943D7B9" w:rsidR="000930C3" w:rsidRDefault="000930C3" w:rsidP="002D2200">
      <w:pPr>
        <w:pStyle w:val="GraphicAnchor"/>
        <w:rPr>
          <w:noProof/>
          <w:sz w:val="24"/>
        </w:rPr>
      </w:pPr>
    </w:p>
    <w:p w14:paraId="0AB78FEE" w14:textId="3F194805" w:rsidR="000930C3" w:rsidRDefault="000930C3" w:rsidP="002D2200">
      <w:pPr>
        <w:pStyle w:val="GraphicAnchor"/>
        <w:rPr>
          <w:noProof/>
          <w:sz w:val="24"/>
        </w:rPr>
      </w:pPr>
    </w:p>
    <w:p w14:paraId="47ECC840" w14:textId="61CB1052" w:rsidR="000930C3" w:rsidRDefault="000930C3" w:rsidP="002D2200">
      <w:pPr>
        <w:pStyle w:val="GraphicAnchor"/>
        <w:rPr>
          <w:noProof/>
          <w:sz w:val="24"/>
        </w:rPr>
      </w:pPr>
    </w:p>
    <w:p w14:paraId="18042A14" w14:textId="600AA2C4" w:rsidR="000930C3" w:rsidRDefault="000930C3" w:rsidP="000930C3">
      <w:pPr>
        <w:pStyle w:val="GraphicAnchor"/>
        <w:rPr>
          <w:b/>
          <w:bCs/>
          <w:noProof/>
          <w:color w:val="476166"/>
          <w:sz w:val="32"/>
          <w:szCs w:val="32"/>
        </w:rPr>
      </w:pPr>
      <w:r>
        <w:rPr>
          <w:b/>
          <w:bCs/>
          <w:noProof/>
          <w:color w:val="476166"/>
          <w:sz w:val="32"/>
          <w:szCs w:val="32"/>
        </w:rPr>
        <w:lastRenderedPageBreak/>
        <w:t>Individual Schematic Design</w:t>
      </w:r>
    </w:p>
    <w:p w14:paraId="11297CC6" w14:textId="505FBCA2" w:rsidR="0059014C" w:rsidRPr="00D768BE" w:rsidRDefault="0059014C" w:rsidP="000930C3">
      <w:pPr>
        <w:pStyle w:val="GraphicAnchor"/>
        <w:rPr>
          <w:b/>
          <w:bCs/>
          <w:noProof/>
          <w:color w:val="476166"/>
          <w:sz w:val="24"/>
        </w:rPr>
      </w:pPr>
    </w:p>
    <w:p w14:paraId="7C412F89" w14:textId="302D6DAC" w:rsidR="000930C3" w:rsidRDefault="0059014C" w:rsidP="000930C3">
      <w:pPr>
        <w:pStyle w:val="GraphicAnchor"/>
        <w:rPr>
          <w:noProof/>
          <w:sz w:val="24"/>
        </w:rPr>
      </w:pPr>
      <w:r>
        <w:rPr>
          <w:noProof/>
          <w:sz w:val="24"/>
        </w:rPr>
        <w:t>Th</w:t>
      </w:r>
      <w:r w:rsidR="00E05187">
        <w:rPr>
          <w:noProof/>
          <w:sz w:val="24"/>
        </w:rPr>
        <w:t>ese are</w:t>
      </w:r>
      <w:r>
        <w:rPr>
          <w:noProof/>
          <w:sz w:val="24"/>
        </w:rPr>
        <w:t xml:space="preserve"> the</w:t>
      </w:r>
      <w:r w:rsidR="00D768BE">
        <w:rPr>
          <w:noProof/>
          <w:sz w:val="24"/>
        </w:rPr>
        <w:t xml:space="preserve"> </w:t>
      </w:r>
      <w:r>
        <w:rPr>
          <w:noProof/>
          <w:sz w:val="24"/>
        </w:rPr>
        <w:t>early stages of the tempe</w:t>
      </w:r>
      <w:r w:rsidR="00E05187">
        <w:rPr>
          <w:noProof/>
          <w:sz w:val="24"/>
        </w:rPr>
        <w:t>rature</w:t>
      </w:r>
      <w:r>
        <w:rPr>
          <w:noProof/>
          <w:sz w:val="24"/>
        </w:rPr>
        <w:t xml:space="preserve"> sensor project. It all started out with a</w:t>
      </w:r>
      <w:r w:rsidR="00E05187">
        <w:rPr>
          <w:noProof/>
          <w:sz w:val="24"/>
        </w:rPr>
        <w:t>n</w:t>
      </w:r>
      <w:r>
        <w:rPr>
          <w:noProof/>
          <w:sz w:val="24"/>
        </w:rPr>
        <w:t xml:space="preserve"> illustration of how it would all connect</w:t>
      </w:r>
      <w:r w:rsidR="00252957">
        <w:rPr>
          <w:noProof/>
          <w:sz w:val="24"/>
        </w:rPr>
        <w:t xml:space="preserve"> a</w:t>
      </w:r>
      <w:r>
        <w:rPr>
          <w:noProof/>
          <w:sz w:val="24"/>
        </w:rPr>
        <w:t>s seen in the picture</w:t>
      </w:r>
      <w:r w:rsidR="00252957">
        <w:rPr>
          <w:noProof/>
          <w:sz w:val="24"/>
        </w:rPr>
        <w:t>. This gives a better description of where some of the components are used and how they int</w:t>
      </w:r>
      <w:r w:rsidR="00E05187">
        <w:rPr>
          <w:noProof/>
          <w:sz w:val="24"/>
        </w:rPr>
        <w:t>e</w:t>
      </w:r>
      <w:r w:rsidR="00252957">
        <w:rPr>
          <w:noProof/>
          <w:sz w:val="24"/>
        </w:rPr>
        <w:t>ract with each other.</w:t>
      </w:r>
      <w:r>
        <w:rPr>
          <w:noProof/>
          <w:sz w:val="24"/>
        </w:rPr>
        <w:t xml:space="preserve"> </w:t>
      </w:r>
      <w:r w:rsidR="00252957">
        <w:rPr>
          <w:noProof/>
          <w:sz w:val="24"/>
        </w:rPr>
        <w:t>For example, where the volt</w:t>
      </w:r>
      <w:r w:rsidR="00E05187">
        <w:rPr>
          <w:noProof/>
          <w:sz w:val="24"/>
        </w:rPr>
        <w:t>a</w:t>
      </w:r>
      <w:r w:rsidR="00252957">
        <w:rPr>
          <w:noProof/>
          <w:sz w:val="24"/>
        </w:rPr>
        <w:t>ge starts, how it goes through the circ</w:t>
      </w:r>
      <w:r w:rsidR="0074174B">
        <w:rPr>
          <w:noProof/>
          <w:sz w:val="24"/>
        </w:rPr>
        <w:t>u</w:t>
      </w:r>
      <w:r w:rsidR="00252957">
        <w:rPr>
          <w:noProof/>
          <w:sz w:val="24"/>
        </w:rPr>
        <w:t>it</w:t>
      </w:r>
      <w:r w:rsidR="0074174B">
        <w:rPr>
          <w:noProof/>
          <w:sz w:val="24"/>
        </w:rPr>
        <w:t>,</w:t>
      </w:r>
      <w:r w:rsidR="00252957">
        <w:rPr>
          <w:noProof/>
          <w:sz w:val="24"/>
        </w:rPr>
        <w:t xml:space="preserve"> and where i</w:t>
      </w:r>
      <w:r w:rsidR="0074174B">
        <w:rPr>
          <w:noProof/>
          <w:sz w:val="24"/>
        </w:rPr>
        <w:t>t</w:t>
      </w:r>
      <w:r w:rsidR="00252957">
        <w:rPr>
          <w:noProof/>
          <w:sz w:val="24"/>
        </w:rPr>
        <w:t xml:space="preserve"> gets destroyed(grounded).</w:t>
      </w:r>
      <w:r w:rsidR="00E33FB2">
        <w:rPr>
          <w:noProof/>
          <w:sz w:val="24"/>
        </w:rPr>
        <w:t xml:space="preserve"> </w:t>
      </w:r>
      <w:r w:rsidR="00D768BE">
        <w:rPr>
          <w:noProof/>
          <w:sz w:val="24"/>
        </w:rPr>
        <w:t>“</w:t>
      </w:r>
      <w:r w:rsidR="00E33FB2">
        <w:rPr>
          <w:noProof/>
          <w:sz w:val="24"/>
        </w:rPr>
        <w:t>Part 1</w:t>
      </w:r>
      <w:r w:rsidR="00D768BE">
        <w:rPr>
          <w:noProof/>
          <w:sz w:val="24"/>
        </w:rPr>
        <w:t>”</w:t>
      </w:r>
      <w:r w:rsidR="00E33FB2">
        <w:rPr>
          <w:noProof/>
          <w:sz w:val="24"/>
        </w:rPr>
        <w:t xml:space="preserve"> is the TMP102 sensor, </w:t>
      </w:r>
      <w:r w:rsidR="002B69C9">
        <w:rPr>
          <w:noProof/>
          <w:sz w:val="24"/>
        </w:rPr>
        <w:t>“</w:t>
      </w:r>
      <w:r w:rsidR="00E33FB2">
        <w:rPr>
          <w:noProof/>
          <w:sz w:val="24"/>
        </w:rPr>
        <w:t>JP1</w:t>
      </w:r>
      <w:r w:rsidR="002B69C9">
        <w:rPr>
          <w:noProof/>
          <w:sz w:val="24"/>
        </w:rPr>
        <w:t>”</w:t>
      </w:r>
      <w:r w:rsidR="00E33FB2">
        <w:rPr>
          <w:noProof/>
          <w:sz w:val="24"/>
        </w:rPr>
        <w:t xml:space="preserve"> is the 6 pin header soldered on the PCB, </w:t>
      </w:r>
      <w:r w:rsidR="002B69C9">
        <w:rPr>
          <w:noProof/>
          <w:sz w:val="24"/>
        </w:rPr>
        <w:t>“</w:t>
      </w:r>
      <w:r w:rsidR="00E33FB2">
        <w:rPr>
          <w:noProof/>
          <w:sz w:val="24"/>
        </w:rPr>
        <w:t>Q1</w:t>
      </w:r>
      <w:r w:rsidR="002B69C9">
        <w:rPr>
          <w:noProof/>
          <w:sz w:val="24"/>
        </w:rPr>
        <w:t>”</w:t>
      </w:r>
      <w:r w:rsidR="00E33FB2">
        <w:rPr>
          <w:noProof/>
          <w:sz w:val="24"/>
        </w:rPr>
        <w:t xml:space="preserve"> is</w:t>
      </w:r>
      <w:r w:rsidR="002B69C9">
        <w:rPr>
          <w:noProof/>
          <w:sz w:val="24"/>
        </w:rPr>
        <w:t xml:space="preserve"> </w:t>
      </w:r>
      <w:r w:rsidR="0074174B">
        <w:rPr>
          <w:noProof/>
          <w:sz w:val="24"/>
        </w:rPr>
        <w:t>NPN</w:t>
      </w:r>
      <w:r w:rsidR="00E33FB2">
        <w:rPr>
          <w:noProof/>
          <w:sz w:val="24"/>
        </w:rPr>
        <w:t xml:space="preserve"> transistor and </w:t>
      </w:r>
      <w:r w:rsidR="002B69C9">
        <w:rPr>
          <w:noProof/>
          <w:sz w:val="24"/>
        </w:rPr>
        <w:t>“</w:t>
      </w:r>
      <w:r w:rsidR="00E33FB2">
        <w:rPr>
          <w:noProof/>
          <w:sz w:val="24"/>
        </w:rPr>
        <w:t>R1, R2</w:t>
      </w:r>
      <w:r w:rsidR="002B69C9">
        <w:rPr>
          <w:noProof/>
          <w:sz w:val="24"/>
        </w:rPr>
        <w:t>”</w:t>
      </w:r>
      <w:r w:rsidR="00E33FB2">
        <w:rPr>
          <w:noProof/>
          <w:sz w:val="24"/>
        </w:rPr>
        <w:t xml:space="preserve"> are </w:t>
      </w:r>
      <w:r w:rsidR="002B69C9">
        <w:rPr>
          <w:noProof/>
          <w:sz w:val="24"/>
        </w:rPr>
        <w:t xml:space="preserve">simply </w:t>
      </w:r>
      <w:r w:rsidR="00E33FB2">
        <w:rPr>
          <w:noProof/>
          <w:sz w:val="24"/>
        </w:rPr>
        <w:t>just resistors. Netlab</w:t>
      </w:r>
      <w:r w:rsidR="0074174B">
        <w:rPr>
          <w:noProof/>
          <w:sz w:val="24"/>
        </w:rPr>
        <w:t>el</w:t>
      </w:r>
      <w:r w:rsidR="00E33FB2">
        <w:rPr>
          <w:noProof/>
          <w:sz w:val="24"/>
        </w:rPr>
        <w:t xml:space="preserve">s are just </w:t>
      </w:r>
      <w:r w:rsidR="002B69C9">
        <w:rPr>
          <w:noProof/>
          <w:sz w:val="24"/>
        </w:rPr>
        <w:t xml:space="preserve">which are </w:t>
      </w:r>
      <w:r w:rsidR="00E33FB2">
        <w:rPr>
          <w:noProof/>
          <w:sz w:val="24"/>
        </w:rPr>
        <w:t>wires basically, but they clean the circuit so its more readable.</w:t>
      </w:r>
      <w:r w:rsidR="00711A36">
        <w:rPr>
          <w:noProof/>
          <w:sz w:val="24"/>
        </w:rPr>
        <w:t xml:space="preserve"> Why does this product use 330 and 56k Ω resistors? A lot of testing was done through multisim with many different resistors to find the perfect match which would give the brig</w:t>
      </w:r>
      <w:r w:rsidR="0074174B">
        <w:rPr>
          <w:noProof/>
          <w:sz w:val="24"/>
        </w:rPr>
        <w:t>htest</w:t>
      </w:r>
      <w:r w:rsidR="00711A36">
        <w:rPr>
          <w:noProof/>
          <w:sz w:val="24"/>
        </w:rPr>
        <w:t xml:space="preserve"> LED without bur</w:t>
      </w:r>
      <w:r w:rsidR="0074174B">
        <w:rPr>
          <w:noProof/>
          <w:sz w:val="24"/>
        </w:rPr>
        <w:t>ning</w:t>
      </w:r>
      <w:r w:rsidR="00711A36">
        <w:rPr>
          <w:noProof/>
          <w:sz w:val="24"/>
        </w:rPr>
        <w:t xml:space="preserve"> it.</w:t>
      </w:r>
    </w:p>
    <w:p w14:paraId="17C129EC" w14:textId="77777777" w:rsidR="002D567F" w:rsidRPr="002D567F" w:rsidRDefault="002D567F" w:rsidP="000930C3">
      <w:pPr>
        <w:pStyle w:val="GraphicAnchor"/>
        <w:rPr>
          <w:noProof/>
          <w:sz w:val="24"/>
        </w:rPr>
      </w:pPr>
    </w:p>
    <w:p w14:paraId="0E787F60" w14:textId="3A772C83" w:rsidR="007074E2" w:rsidRDefault="0059014C" w:rsidP="000930C3">
      <w:pPr>
        <w:pStyle w:val="GraphicAnchor"/>
        <w:rPr>
          <w:b/>
          <w:bCs/>
          <w:noProof/>
          <w:color w:val="476166"/>
          <w:sz w:val="32"/>
          <w:szCs w:val="32"/>
        </w:rPr>
      </w:pPr>
      <w:r w:rsidRPr="0059014C">
        <w:rPr>
          <w:b/>
          <w:bCs/>
          <w:noProof/>
          <w:color w:val="476166"/>
          <w:sz w:val="32"/>
          <w:szCs w:val="32"/>
        </w:rPr>
        <w:drawing>
          <wp:inline distT="0" distB="0" distL="0" distR="0" wp14:anchorId="3A8E7D19" wp14:editId="03240864">
            <wp:extent cx="6858000" cy="3246120"/>
            <wp:effectExtent l="0" t="0" r="0" b="0"/>
            <wp:docPr id="11" name="Picture 8" descr="Diagram, schematic&#10;&#10;Description automatically generated">
              <a:extLst xmlns:a="http://schemas.openxmlformats.org/drawingml/2006/main">
                <a:ext uri="{FF2B5EF4-FFF2-40B4-BE49-F238E27FC236}">
                  <a16:creationId xmlns:a16="http://schemas.microsoft.com/office/drawing/2014/main" id="{B5F08B30-252C-43E9-8892-C348ABFF65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 schematic&#10;&#10;Description automatically generated">
                      <a:extLst>
                        <a:ext uri="{FF2B5EF4-FFF2-40B4-BE49-F238E27FC236}">
                          <a16:creationId xmlns:a16="http://schemas.microsoft.com/office/drawing/2014/main" id="{B5F08B30-252C-43E9-8892-C348ABFF65D5}"/>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858000" cy="3246120"/>
                    </a:xfrm>
                    <a:prstGeom prst="rect">
                      <a:avLst/>
                    </a:prstGeom>
                  </pic:spPr>
                </pic:pic>
              </a:graphicData>
            </a:graphic>
          </wp:inline>
        </w:drawing>
      </w:r>
    </w:p>
    <w:p w14:paraId="08F3703D" w14:textId="77777777" w:rsidR="003A0687" w:rsidRDefault="003A0687" w:rsidP="000930C3">
      <w:pPr>
        <w:pStyle w:val="GraphicAnchor"/>
        <w:rPr>
          <w:b/>
          <w:bCs/>
          <w:noProof/>
          <w:color w:val="476166"/>
          <w:sz w:val="32"/>
          <w:szCs w:val="32"/>
        </w:rPr>
      </w:pPr>
    </w:p>
    <w:p w14:paraId="0A85FB0A" w14:textId="49CA0B03" w:rsidR="007074E2" w:rsidRDefault="007074E2" w:rsidP="000930C3">
      <w:pPr>
        <w:pStyle w:val="GraphicAnchor"/>
        <w:rPr>
          <w:b/>
          <w:bCs/>
          <w:noProof/>
          <w:color w:val="476166"/>
          <w:sz w:val="32"/>
          <w:szCs w:val="32"/>
        </w:rPr>
      </w:pPr>
      <w:r>
        <w:rPr>
          <w:noProof/>
        </w:rPr>
        <w:drawing>
          <wp:inline distT="0" distB="0" distL="0" distR="0" wp14:anchorId="671540C3" wp14:editId="317AFE62">
            <wp:extent cx="4937760" cy="2979235"/>
            <wp:effectExtent l="0" t="0" r="0" b="0"/>
            <wp:docPr id="19" name="Picture 6" descr="Diagram&#10;&#10;Description automatically generated">
              <a:extLst xmlns:a="http://schemas.openxmlformats.org/drawingml/2006/main">
                <a:ext uri="{FF2B5EF4-FFF2-40B4-BE49-F238E27FC236}">
                  <a16:creationId xmlns:a16="http://schemas.microsoft.com/office/drawing/2014/main" id="{6F3D644B-FD1F-4E2B-8656-7F902EA0E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a16="http://schemas.microsoft.com/office/drawing/2014/main" id="{6F3D644B-FD1F-4E2B-8656-7F902EA0E8A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95483" cy="3074398"/>
                    </a:xfrm>
                    <a:prstGeom prst="rect">
                      <a:avLst/>
                    </a:prstGeom>
                  </pic:spPr>
                </pic:pic>
              </a:graphicData>
            </a:graphic>
          </wp:inline>
        </w:drawing>
      </w:r>
    </w:p>
    <w:p w14:paraId="7643FAB5" w14:textId="3CC5A172" w:rsidR="00252957" w:rsidRDefault="00252957" w:rsidP="000930C3">
      <w:pPr>
        <w:pStyle w:val="GraphicAnchor"/>
        <w:rPr>
          <w:b/>
          <w:bCs/>
          <w:noProof/>
          <w:color w:val="476166"/>
          <w:sz w:val="32"/>
          <w:szCs w:val="32"/>
        </w:rPr>
      </w:pPr>
      <w:r>
        <w:rPr>
          <w:b/>
          <w:bCs/>
          <w:noProof/>
          <w:color w:val="476166"/>
          <w:sz w:val="32"/>
          <w:szCs w:val="32"/>
        </w:rPr>
        <w:lastRenderedPageBreak/>
        <w:t xml:space="preserve">PCB </w:t>
      </w:r>
      <w:r w:rsidR="00B64B75">
        <w:rPr>
          <w:b/>
          <w:bCs/>
          <w:noProof/>
          <w:color w:val="476166"/>
          <w:sz w:val="32"/>
          <w:szCs w:val="32"/>
        </w:rPr>
        <w:t>T</w:t>
      </w:r>
      <w:r w:rsidR="00711A36">
        <w:rPr>
          <w:b/>
          <w:bCs/>
          <w:noProof/>
          <w:color w:val="476166"/>
          <w:sz w:val="32"/>
          <w:szCs w:val="32"/>
        </w:rPr>
        <w:t>esting</w:t>
      </w:r>
      <w:r>
        <w:rPr>
          <w:b/>
          <w:bCs/>
          <w:noProof/>
          <w:color w:val="476166"/>
          <w:sz w:val="32"/>
          <w:szCs w:val="32"/>
        </w:rPr>
        <w:t xml:space="preserve"> </w:t>
      </w:r>
      <w:r w:rsidR="003C5F87">
        <w:rPr>
          <w:b/>
          <w:bCs/>
          <w:noProof/>
          <w:color w:val="476166"/>
          <w:sz w:val="32"/>
          <w:szCs w:val="32"/>
        </w:rPr>
        <w:t>and</w:t>
      </w:r>
      <w:r w:rsidR="00711A36">
        <w:rPr>
          <w:b/>
          <w:bCs/>
          <w:noProof/>
          <w:color w:val="476166"/>
          <w:sz w:val="32"/>
          <w:szCs w:val="32"/>
        </w:rPr>
        <w:t xml:space="preserve"> </w:t>
      </w:r>
      <w:r w:rsidR="00B64B75">
        <w:rPr>
          <w:b/>
          <w:bCs/>
          <w:noProof/>
          <w:color w:val="476166"/>
          <w:sz w:val="32"/>
          <w:szCs w:val="32"/>
        </w:rPr>
        <w:t>D</w:t>
      </w:r>
      <w:r w:rsidR="00711A36">
        <w:rPr>
          <w:b/>
          <w:bCs/>
          <w:noProof/>
          <w:color w:val="476166"/>
          <w:sz w:val="32"/>
          <w:szCs w:val="32"/>
        </w:rPr>
        <w:t>esign</w:t>
      </w:r>
    </w:p>
    <w:p w14:paraId="015828D9" w14:textId="64CB423F" w:rsidR="00DF170A" w:rsidRPr="007074E2" w:rsidRDefault="00DF170A" w:rsidP="000930C3">
      <w:pPr>
        <w:pStyle w:val="GraphicAnchor"/>
        <w:rPr>
          <w:b/>
          <w:bCs/>
          <w:noProof/>
          <w:color w:val="476166"/>
          <w:sz w:val="24"/>
        </w:rPr>
      </w:pPr>
    </w:p>
    <w:p w14:paraId="48281F65" w14:textId="072E31EA" w:rsidR="00DF170A" w:rsidRDefault="00DF170A" w:rsidP="000930C3">
      <w:pPr>
        <w:pStyle w:val="GraphicAnchor"/>
        <w:rPr>
          <w:noProof/>
          <w:sz w:val="24"/>
        </w:rPr>
      </w:pPr>
      <w:r>
        <w:rPr>
          <w:noProof/>
          <w:sz w:val="24"/>
        </w:rPr>
        <w:t>After ever</w:t>
      </w:r>
      <w:r w:rsidR="0074174B">
        <w:rPr>
          <w:noProof/>
          <w:sz w:val="24"/>
        </w:rPr>
        <w:t>y</w:t>
      </w:r>
      <w:r>
        <w:rPr>
          <w:noProof/>
          <w:sz w:val="24"/>
        </w:rPr>
        <w:t>thing is connected in the Schematic phase, this is where the location</w:t>
      </w:r>
      <w:r w:rsidR="007074E2">
        <w:rPr>
          <w:noProof/>
          <w:sz w:val="24"/>
        </w:rPr>
        <w:t>s</w:t>
      </w:r>
      <w:r>
        <w:rPr>
          <w:noProof/>
          <w:sz w:val="24"/>
        </w:rPr>
        <w:t xml:space="preserve"> of the components </w:t>
      </w:r>
      <w:r w:rsidR="007074E2">
        <w:rPr>
          <w:noProof/>
          <w:sz w:val="24"/>
        </w:rPr>
        <w:t xml:space="preserve">are </w:t>
      </w:r>
      <w:r>
        <w:rPr>
          <w:noProof/>
          <w:sz w:val="24"/>
        </w:rPr>
        <w:t>selected. Yellow wires run on top and orange wires at the bottom</w:t>
      </w:r>
      <w:r w:rsidR="007074E2">
        <w:rPr>
          <w:noProof/>
          <w:sz w:val="24"/>
        </w:rPr>
        <w:t xml:space="preserve">, </w:t>
      </w:r>
      <w:r>
        <w:rPr>
          <w:noProof/>
          <w:sz w:val="24"/>
        </w:rPr>
        <w:t xml:space="preserve">this is to keep </w:t>
      </w:r>
      <w:r w:rsidR="00E33FB2">
        <w:rPr>
          <w:noProof/>
          <w:sz w:val="24"/>
        </w:rPr>
        <w:t>them</w:t>
      </w:r>
      <w:r>
        <w:rPr>
          <w:noProof/>
          <w:sz w:val="24"/>
        </w:rPr>
        <w:t xml:space="preserve"> from overlapping </w:t>
      </w:r>
      <w:r w:rsidR="00E33FB2">
        <w:rPr>
          <w:noProof/>
          <w:sz w:val="24"/>
        </w:rPr>
        <w:t>and</w:t>
      </w:r>
      <w:r>
        <w:rPr>
          <w:noProof/>
          <w:sz w:val="24"/>
        </w:rPr>
        <w:t xml:space="preserve"> shortcircuiting </w:t>
      </w:r>
      <w:r w:rsidR="007074E2">
        <w:rPr>
          <w:noProof/>
          <w:sz w:val="24"/>
        </w:rPr>
        <w:t xml:space="preserve">the circuit </w:t>
      </w:r>
      <w:r>
        <w:rPr>
          <w:noProof/>
          <w:sz w:val="24"/>
        </w:rPr>
        <w:t>or worse.</w:t>
      </w:r>
      <w:r w:rsidR="00E33FB2">
        <w:rPr>
          <w:noProof/>
          <w:sz w:val="24"/>
        </w:rPr>
        <w:t xml:space="preserve"> When everything was soldered on this is where the testing beg</w:t>
      </w:r>
      <w:r w:rsidR="0074174B">
        <w:rPr>
          <w:noProof/>
          <w:sz w:val="24"/>
        </w:rPr>
        <w:t>a</w:t>
      </w:r>
      <w:r w:rsidR="00E33FB2">
        <w:rPr>
          <w:noProof/>
          <w:sz w:val="24"/>
        </w:rPr>
        <w:t>n</w:t>
      </w:r>
      <w:r w:rsidR="003C5F87">
        <w:rPr>
          <w:noProof/>
          <w:sz w:val="24"/>
        </w:rPr>
        <w:t>. Before the PCB was turned on</w:t>
      </w:r>
      <w:r w:rsidR="00E33FB2">
        <w:rPr>
          <w:noProof/>
          <w:sz w:val="24"/>
        </w:rPr>
        <w:t xml:space="preserve">, the resistance was measured throughout the PCB circuit(power to </w:t>
      </w:r>
      <w:r w:rsidR="0074174B">
        <w:rPr>
          <w:noProof/>
          <w:sz w:val="24"/>
        </w:rPr>
        <w:t xml:space="preserve">the </w:t>
      </w:r>
      <w:r w:rsidR="00E33FB2">
        <w:rPr>
          <w:noProof/>
          <w:sz w:val="24"/>
        </w:rPr>
        <w:t>ground) which seemed fine. Secondly,</w:t>
      </w:r>
      <w:r w:rsidR="003C5F87">
        <w:rPr>
          <w:noProof/>
          <w:sz w:val="24"/>
        </w:rPr>
        <w:t xml:space="preserve"> Raspberry Pi was connected, i2c had to enabled and new tools needed to be installed after all this was done, </w:t>
      </w:r>
      <w:r w:rsidR="0074174B">
        <w:rPr>
          <w:noProof/>
          <w:sz w:val="24"/>
        </w:rPr>
        <w:t xml:space="preserve">the </w:t>
      </w:r>
      <w:r w:rsidR="003C5F87">
        <w:rPr>
          <w:noProof/>
          <w:sz w:val="24"/>
        </w:rPr>
        <w:t>i2cdetect command was used to see if the sensor was de</w:t>
      </w:r>
      <w:r w:rsidR="0074174B">
        <w:rPr>
          <w:noProof/>
          <w:sz w:val="24"/>
        </w:rPr>
        <w:t>tected</w:t>
      </w:r>
      <w:r w:rsidR="003C5F87">
        <w:rPr>
          <w:noProof/>
          <w:sz w:val="24"/>
        </w:rPr>
        <w:t xml:space="preserve"> which also seemed fine. At this point, 2 files were created with the app</w:t>
      </w:r>
      <w:r w:rsidR="0074174B">
        <w:rPr>
          <w:noProof/>
          <w:sz w:val="24"/>
        </w:rPr>
        <w:t>ropriate</w:t>
      </w:r>
      <w:r w:rsidR="003C5F87">
        <w:rPr>
          <w:noProof/>
          <w:sz w:val="24"/>
        </w:rPr>
        <w:t xml:space="preserve"> code and permissions, file names were LED.py, tmp102.py, and both files were r</w:t>
      </w:r>
      <w:r w:rsidR="0074174B">
        <w:rPr>
          <w:noProof/>
          <w:sz w:val="24"/>
        </w:rPr>
        <w:t>u</w:t>
      </w:r>
      <w:r w:rsidR="003C5F87">
        <w:rPr>
          <w:noProof/>
          <w:sz w:val="24"/>
        </w:rPr>
        <w:t>n one at a time starting with the LED.py, th</w:t>
      </w:r>
      <w:r w:rsidR="0074174B">
        <w:rPr>
          <w:noProof/>
          <w:sz w:val="24"/>
        </w:rPr>
        <w:t>e</w:t>
      </w:r>
      <w:r w:rsidR="003C5F87">
        <w:rPr>
          <w:noProof/>
          <w:sz w:val="24"/>
        </w:rPr>
        <w:t>n the Tmp102.py. The PCB responed</w:t>
      </w:r>
      <w:r w:rsidR="0074174B">
        <w:rPr>
          <w:noProof/>
          <w:sz w:val="24"/>
        </w:rPr>
        <w:t>ed</w:t>
      </w:r>
      <w:r w:rsidR="003C5F87">
        <w:rPr>
          <w:noProof/>
          <w:sz w:val="24"/>
        </w:rPr>
        <w:t xml:space="preserve"> to these commands and displayed the correct </w:t>
      </w:r>
      <w:r w:rsidR="007074E2">
        <w:rPr>
          <w:noProof/>
          <w:sz w:val="24"/>
        </w:rPr>
        <w:t>information</w:t>
      </w:r>
      <w:r w:rsidR="003C5F87">
        <w:rPr>
          <w:noProof/>
          <w:sz w:val="24"/>
        </w:rPr>
        <w:t>.</w:t>
      </w:r>
    </w:p>
    <w:p w14:paraId="2467F908" w14:textId="46EB339E" w:rsidR="00252957" w:rsidRPr="00DF170A" w:rsidRDefault="00DF170A" w:rsidP="000930C3">
      <w:pPr>
        <w:pStyle w:val="GraphicAnchor"/>
        <w:rPr>
          <w:noProof/>
          <w:sz w:val="24"/>
        </w:rPr>
      </w:pPr>
      <w:r>
        <w:rPr>
          <w:noProof/>
          <w:sz w:val="24"/>
        </w:rPr>
        <w:t xml:space="preserve"> </w:t>
      </w:r>
    </w:p>
    <w:p w14:paraId="228964D2" w14:textId="1E94B6F4" w:rsidR="00252957" w:rsidRDefault="00DF170A" w:rsidP="000930C3">
      <w:pPr>
        <w:pStyle w:val="GraphicAnchor"/>
        <w:rPr>
          <w:b/>
          <w:bCs/>
          <w:noProof/>
          <w:color w:val="476166"/>
          <w:sz w:val="32"/>
          <w:szCs w:val="32"/>
        </w:rPr>
      </w:pPr>
      <w:r w:rsidRPr="00DF170A">
        <w:rPr>
          <w:b/>
          <w:bCs/>
          <w:noProof/>
          <w:color w:val="476166"/>
          <w:sz w:val="32"/>
          <w:szCs w:val="32"/>
        </w:rPr>
        <w:drawing>
          <wp:inline distT="0" distB="0" distL="0" distR="0" wp14:anchorId="4A3B6F3B" wp14:editId="301D5835">
            <wp:extent cx="6858000" cy="4518660"/>
            <wp:effectExtent l="0" t="0" r="0" b="0"/>
            <wp:docPr id="4" name="Picture 3" descr="Diagram, schematic&#10;&#10;Description automatically generated">
              <a:extLst xmlns:a="http://schemas.openxmlformats.org/drawingml/2006/main">
                <a:ext uri="{FF2B5EF4-FFF2-40B4-BE49-F238E27FC236}">
                  <a16:creationId xmlns:a16="http://schemas.microsoft.com/office/drawing/2014/main" id="{6D9DE6AB-A3D6-4317-BC47-D8A961D06B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 schematic&#10;&#10;Description automatically generated">
                      <a:extLst>
                        <a:ext uri="{FF2B5EF4-FFF2-40B4-BE49-F238E27FC236}">
                          <a16:creationId xmlns:a16="http://schemas.microsoft.com/office/drawing/2014/main" id="{6D9DE6AB-A3D6-4317-BC47-D8A961D06B5E}"/>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858000" cy="4518660"/>
                    </a:xfrm>
                    <a:prstGeom prst="rect">
                      <a:avLst/>
                    </a:prstGeom>
                  </pic:spPr>
                </pic:pic>
              </a:graphicData>
            </a:graphic>
          </wp:inline>
        </w:drawing>
      </w:r>
    </w:p>
    <w:p w14:paraId="7ACF3E19" w14:textId="77777777" w:rsidR="00252957" w:rsidRDefault="00252957" w:rsidP="000930C3">
      <w:pPr>
        <w:pStyle w:val="GraphicAnchor"/>
        <w:rPr>
          <w:b/>
          <w:bCs/>
          <w:noProof/>
          <w:color w:val="476166"/>
          <w:sz w:val="32"/>
          <w:szCs w:val="32"/>
        </w:rPr>
      </w:pPr>
    </w:p>
    <w:p w14:paraId="46577CCF" w14:textId="77777777" w:rsidR="00711A36" w:rsidRDefault="00711A36" w:rsidP="000930C3">
      <w:pPr>
        <w:pStyle w:val="GraphicAnchor"/>
        <w:rPr>
          <w:b/>
          <w:bCs/>
          <w:noProof/>
          <w:color w:val="476166"/>
          <w:sz w:val="32"/>
          <w:szCs w:val="32"/>
        </w:rPr>
      </w:pPr>
    </w:p>
    <w:p w14:paraId="55290FB7" w14:textId="77777777" w:rsidR="00711A36" w:rsidRDefault="00711A36" w:rsidP="000930C3">
      <w:pPr>
        <w:pStyle w:val="GraphicAnchor"/>
        <w:rPr>
          <w:b/>
          <w:bCs/>
          <w:noProof/>
          <w:color w:val="476166"/>
          <w:sz w:val="32"/>
          <w:szCs w:val="32"/>
        </w:rPr>
      </w:pPr>
    </w:p>
    <w:p w14:paraId="50F595E4" w14:textId="77777777" w:rsidR="00711A36" w:rsidRDefault="00711A36" w:rsidP="000930C3">
      <w:pPr>
        <w:pStyle w:val="GraphicAnchor"/>
        <w:rPr>
          <w:b/>
          <w:bCs/>
          <w:noProof/>
          <w:color w:val="476166"/>
          <w:sz w:val="32"/>
          <w:szCs w:val="32"/>
        </w:rPr>
      </w:pPr>
    </w:p>
    <w:p w14:paraId="0385C1B1" w14:textId="77777777" w:rsidR="00711A36" w:rsidRDefault="00711A36" w:rsidP="000930C3">
      <w:pPr>
        <w:pStyle w:val="GraphicAnchor"/>
        <w:rPr>
          <w:b/>
          <w:bCs/>
          <w:noProof/>
          <w:color w:val="476166"/>
          <w:sz w:val="32"/>
          <w:szCs w:val="32"/>
        </w:rPr>
      </w:pPr>
    </w:p>
    <w:p w14:paraId="4A768397" w14:textId="77777777" w:rsidR="00711A36" w:rsidRDefault="00711A36" w:rsidP="000930C3">
      <w:pPr>
        <w:pStyle w:val="GraphicAnchor"/>
        <w:rPr>
          <w:b/>
          <w:bCs/>
          <w:noProof/>
          <w:color w:val="476166"/>
          <w:sz w:val="32"/>
          <w:szCs w:val="32"/>
        </w:rPr>
      </w:pPr>
    </w:p>
    <w:p w14:paraId="0B952248" w14:textId="77777777" w:rsidR="00BB3BD3" w:rsidRDefault="00BB3BD3" w:rsidP="000930C3">
      <w:pPr>
        <w:pStyle w:val="GraphicAnchor"/>
        <w:rPr>
          <w:b/>
          <w:bCs/>
          <w:noProof/>
          <w:color w:val="476166"/>
          <w:sz w:val="32"/>
          <w:szCs w:val="32"/>
        </w:rPr>
      </w:pPr>
    </w:p>
    <w:p w14:paraId="361D7784" w14:textId="77777777" w:rsidR="00BB3BD3" w:rsidRDefault="00BB3BD3" w:rsidP="000930C3">
      <w:pPr>
        <w:pStyle w:val="GraphicAnchor"/>
        <w:rPr>
          <w:b/>
          <w:bCs/>
          <w:noProof/>
          <w:color w:val="476166"/>
          <w:sz w:val="32"/>
          <w:szCs w:val="32"/>
        </w:rPr>
      </w:pPr>
    </w:p>
    <w:p w14:paraId="34C5811B" w14:textId="2105CA6B" w:rsidR="000930C3" w:rsidRDefault="000930C3" w:rsidP="000930C3">
      <w:pPr>
        <w:pStyle w:val="GraphicAnchor"/>
        <w:rPr>
          <w:b/>
          <w:bCs/>
          <w:noProof/>
          <w:color w:val="476166"/>
          <w:sz w:val="32"/>
          <w:szCs w:val="32"/>
        </w:rPr>
      </w:pPr>
      <w:r>
        <w:rPr>
          <w:b/>
          <w:bCs/>
          <w:noProof/>
          <w:color w:val="476166"/>
          <w:sz w:val="32"/>
          <w:szCs w:val="32"/>
        </w:rPr>
        <w:lastRenderedPageBreak/>
        <w:t>Testing</w:t>
      </w:r>
      <w:r w:rsidR="00711A36">
        <w:rPr>
          <w:b/>
          <w:bCs/>
          <w:noProof/>
          <w:color w:val="476166"/>
          <w:sz w:val="32"/>
          <w:szCs w:val="32"/>
        </w:rPr>
        <w:t xml:space="preserve"> Results</w:t>
      </w:r>
      <w:r>
        <w:rPr>
          <w:b/>
          <w:bCs/>
          <w:noProof/>
          <w:color w:val="476166"/>
          <w:sz w:val="32"/>
          <w:szCs w:val="32"/>
        </w:rPr>
        <w:t xml:space="preserve"> </w:t>
      </w:r>
      <w:r w:rsidR="00D0523E">
        <w:rPr>
          <w:b/>
          <w:bCs/>
          <w:noProof/>
          <w:color w:val="476166"/>
          <w:sz w:val="32"/>
          <w:szCs w:val="32"/>
        </w:rPr>
        <w:t xml:space="preserve">  </w:t>
      </w:r>
    </w:p>
    <w:p w14:paraId="5E8A8EF5" w14:textId="77777777" w:rsidR="008456FE" w:rsidRPr="000459A1" w:rsidRDefault="008456FE" w:rsidP="000930C3">
      <w:pPr>
        <w:pStyle w:val="GraphicAnchor"/>
        <w:rPr>
          <w:b/>
          <w:bCs/>
          <w:noProof/>
          <w:color w:val="476166"/>
          <w:sz w:val="24"/>
        </w:rPr>
      </w:pPr>
    </w:p>
    <w:p w14:paraId="6844B894" w14:textId="3273B2E2" w:rsidR="00BB3BD3" w:rsidRDefault="00BB3BD3" w:rsidP="000930C3">
      <w:pPr>
        <w:pStyle w:val="GraphicAnchor"/>
        <w:rPr>
          <w:noProof/>
          <w:sz w:val="24"/>
        </w:rPr>
      </w:pPr>
      <w:r>
        <w:rPr>
          <w:noProof/>
          <w:sz w:val="24"/>
        </w:rPr>
        <w:t>Everything is working and here are the results</w:t>
      </w:r>
      <w:r w:rsidR="00395AE1">
        <w:rPr>
          <w:noProof/>
          <w:sz w:val="24"/>
        </w:rPr>
        <w:t xml:space="preserve"> with the code</w:t>
      </w:r>
      <w:r w:rsidR="00AD52DF">
        <w:rPr>
          <w:noProof/>
          <w:sz w:val="24"/>
        </w:rPr>
        <w:t>.</w:t>
      </w:r>
    </w:p>
    <w:p w14:paraId="4C26A06D" w14:textId="00E54746" w:rsidR="008456FE" w:rsidRDefault="008456FE" w:rsidP="000930C3">
      <w:pPr>
        <w:pStyle w:val="GraphicAnchor"/>
        <w:rPr>
          <w:noProof/>
          <w:sz w:val="24"/>
        </w:rPr>
      </w:pPr>
    </w:p>
    <w:p w14:paraId="314FCDCE" w14:textId="09B2FBD4" w:rsidR="00395AE1" w:rsidRDefault="008456FE" w:rsidP="000930C3">
      <w:pPr>
        <w:pStyle w:val="GraphicAnchor"/>
        <w:rPr>
          <w:b/>
          <w:bCs/>
          <w:noProof/>
          <w:sz w:val="24"/>
        </w:rPr>
      </w:pPr>
      <w:r w:rsidRPr="008456FE">
        <w:rPr>
          <w:b/>
          <w:bCs/>
          <w:noProof/>
          <w:sz w:val="24"/>
        </w:rPr>
        <w:t>L</w:t>
      </w:r>
      <w:r w:rsidR="00AD52DF">
        <w:rPr>
          <w:b/>
          <w:bCs/>
          <w:noProof/>
          <w:sz w:val="24"/>
        </w:rPr>
        <w:t>ED</w:t>
      </w:r>
      <w:r w:rsidRPr="008456FE">
        <w:rPr>
          <w:b/>
          <w:bCs/>
          <w:noProof/>
          <w:sz w:val="24"/>
        </w:rPr>
        <w:t>:</w:t>
      </w:r>
    </w:p>
    <w:p w14:paraId="466A0537" w14:textId="77777777" w:rsidR="00395AE1" w:rsidRPr="00395AE1" w:rsidRDefault="00395AE1" w:rsidP="000930C3">
      <w:pPr>
        <w:pStyle w:val="GraphicAnchor"/>
        <w:rPr>
          <w:b/>
          <w:bCs/>
          <w:noProof/>
          <w:sz w:val="24"/>
        </w:rPr>
      </w:pPr>
    </w:p>
    <w:p w14:paraId="220C0F1B" w14:textId="3ADC1949" w:rsidR="008456FE" w:rsidRDefault="00395AE1" w:rsidP="00395AE1">
      <w:pPr>
        <w:pStyle w:val="GraphicAnchor"/>
        <w:jc w:val="center"/>
        <w:rPr>
          <w:b/>
          <w:bCs/>
          <w:noProof/>
          <w:sz w:val="24"/>
        </w:rPr>
      </w:pPr>
      <w:r>
        <w:rPr>
          <w:noProof/>
          <w:sz w:val="24"/>
        </w:rPr>
        <w:drawing>
          <wp:inline distT="0" distB="0" distL="0" distR="0" wp14:anchorId="534F5B8F" wp14:editId="664B5455">
            <wp:extent cx="7517825" cy="6447956"/>
            <wp:effectExtent l="1588" t="0" r="8572" b="857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7547659" cy="6473545"/>
                    </a:xfrm>
                    <a:prstGeom prst="rect">
                      <a:avLst/>
                    </a:prstGeom>
                    <a:noFill/>
                    <a:ln>
                      <a:noFill/>
                    </a:ln>
                  </pic:spPr>
                </pic:pic>
              </a:graphicData>
            </a:graphic>
          </wp:inline>
        </w:drawing>
      </w:r>
    </w:p>
    <w:p w14:paraId="470B4D49" w14:textId="761846CA" w:rsidR="008456FE" w:rsidRDefault="008456FE" w:rsidP="000930C3">
      <w:pPr>
        <w:pStyle w:val="GraphicAnchor"/>
        <w:rPr>
          <w:b/>
          <w:bCs/>
          <w:noProof/>
          <w:sz w:val="24"/>
        </w:rPr>
      </w:pPr>
      <w:r>
        <w:rPr>
          <w:b/>
          <w:bCs/>
          <w:noProof/>
          <w:sz w:val="24"/>
        </w:rPr>
        <w:lastRenderedPageBreak/>
        <w:t xml:space="preserve">Detecting </w:t>
      </w:r>
      <w:r w:rsidRPr="008456FE">
        <w:rPr>
          <w:b/>
          <w:bCs/>
          <w:noProof/>
          <w:sz w:val="24"/>
        </w:rPr>
        <w:t xml:space="preserve">Sensor: </w:t>
      </w:r>
    </w:p>
    <w:p w14:paraId="26008047" w14:textId="77777777" w:rsidR="008456FE" w:rsidRPr="008456FE" w:rsidRDefault="008456FE" w:rsidP="000930C3">
      <w:pPr>
        <w:pStyle w:val="GraphicAnchor"/>
        <w:rPr>
          <w:b/>
          <w:bCs/>
          <w:noProof/>
          <w:sz w:val="24"/>
        </w:rPr>
      </w:pPr>
    </w:p>
    <w:p w14:paraId="0EB283BE" w14:textId="4A5449DC" w:rsidR="008456FE" w:rsidRDefault="008456FE" w:rsidP="00395AE1">
      <w:pPr>
        <w:pStyle w:val="GraphicAnchor"/>
        <w:jc w:val="center"/>
        <w:rPr>
          <w:noProof/>
          <w:sz w:val="24"/>
        </w:rPr>
      </w:pPr>
      <w:r>
        <w:rPr>
          <w:noProof/>
          <w:sz w:val="24"/>
        </w:rPr>
        <w:drawing>
          <wp:inline distT="0" distB="0" distL="0" distR="0" wp14:anchorId="558A43A9" wp14:editId="53237291">
            <wp:extent cx="4190611" cy="19583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5078" cy="1974447"/>
                    </a:xfrm>
                    <a:prstGeom prst="rect">
                      <a:avLst/>
                    </a:prstGeom>
                    <a:noFill/>
                    <a:ln>
                      <a:noFill/>
                    </a:ln>
                  </pic:spPr>
                </pic:pic>
              </a:graphicData>
            </a:graphic>
          </wp:inline>
        </w:drawing>
      </w:r>
    </w:p>
    <w:p w14:paraId="1EA25E2E" w14:textId="77777777" w:rsidR="00395AE1" w:rsidRDefault="00395AE1" w:rsidP="00395AE1">
      <w:pPr>
        <w:pStyle w:val="GraphicAnchor"/>
        <w:jc w:val="center"/>
        <w:rPr>
          <w:noProof/>
          <w:sz w:val="24"/>
        </w:rPr>
      </w:pPr>
    </w:p>
    <w:p w14:paraId="35823CF1" w14:textId="4E2BD447" w:rsidR="008456FE" w:rsidRDefault="008456FE" w:rsidP="000930C3">
      <w:pPr>
        <w:pStyle w:val="GraphicAnchor"/>
        <w:rPr>
          <w:noProof/>
          <w:sz w:val="24"/>
        </w:rPr>
      </w:pPr>
    </w:p>
    <w:p w14:paraId="027B7D84" w14:textId="436FEEBF" w:rsidR="008456FE" w:rsidRDefault="008456FE" w:rsidP="000930C3">
      <w:pPr>
        <w:pStyle w:val="GraphicAnchor"/>
        <w:rPr>
          <w:b/>
          <w:bCs/>
          <w:noProof/>
          <w:sz w:val="24"/>
        </w:rPr>
      </w:pPr>
      <w:r w:rsidRPr="008456FE">
        <w:rPr>
          <w:b/>
          <w:bCs/>
          <w:noProof/>
          <w:sz w:val="24"/>
        </w:rPr>
        <w:t>Temperature Sensor</w:t>
      </w:r>
      <w:r w:rsidR="00395AE1">
        <w:rPr>
          <w:b/>
          <w:bCs/>
          <w:noProof/>
          <w:sz w:val="24"/>
        </w:rPr>
        <w:t xml:space="preserve"> </w:t>
      </w:r>
      <w:r w:rsidR="00AD52DF">
        <w:rPr>
          <w:b/>
          <w:bCs/>
          <w:noProof/>
          <w:sz w:val="24"/>
        </w:rPr>
        <w:t>N</w:t>
      </w:r>
      <w:r w:rsidR="00395AE1">
        <w:rPr>
          <w:b/>
          <w:bCs/>
          <w:noProof/>
          <w:sz w:val="24"/>
        </w:rPr>
        <w:t xml:space="preserve">ormal </w:t>
      </w:r>
      <w:r w:rsidR="00AD52DF">
        <w:rPr>
          <w:b/>
          <w:bCs/>
          <w:noProof/>
          <w:sz w:val="24"/>
        </w:rPr>
        <w:t>U</w:t>
      </w:r>
      <w:r w:rsidR="00395AE1">
        <w:rPr>
          <w:b/>
          <w:bCs/>
          <w:noProof/>
          <w:sz w:val="24"/>
        </w:rPr>
        <w:t>se</w:t>
      </w:r>
      <w:r w:rsidRPr="008456FE">
        <w:rPr>
          <w:b/>
          <w:bCs/>
          <w:noProof/>
          <w:sz w:val="24"/>
        </w:rPr>
        <w:t>:</w:t>
      </w:r>
    </w:p>
    <w:p w14:paraId="4ECA1CA9" w14:textId="77777777" w:rsidR="008456FE" w:rsidRPr="008456FE" w:rsidRDefault="008456FE" w:rsidP="000930C3">
      <w:pPr>
        <w:pStyle w:val="GraphicAnchor"/>
        <w:rPr>
          <w:b/>
          <w:bCs/>
          <w:noProof/>
          <w:sz w:val="24"/>
        </w:rPr>
      </w:pPr>
    </w:p>
    <w:p w14:paraId="041390C9" w14:textId="6FE18C9B" w:rsidR="003F3C65" w:rsidRDefault="008456FE" w:rsidP="00395AE1">
      <w:pPr>
        <w:pStyle w:val="GraphicAnchor"/>
        <w:jc w:val="center"/>
        <w:rPr>
          <w:noProof/>
          <w:sz w:val="24"/>
        </w:rPr>
      </w:pPr>
      <w:r>
        <w:rPr>
          <w:noProof/>
          <w:sz w:val="24"/>
        </w:rPr>
        <w:drawing>
          <wp:inline distT="0" distB="0" distL="0" distR="0" wp14:anchorId="7AD4C717" wp14:editId="0A6ECF72">
            <wp:extent cx="5761662" cy="4909270"/>
            <wp:effectExtent l="698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799324" cy="4941360"/>
                    </a:xfrm>
                    <a:prstGeom prst="rect">
                      <a:avLst/>
                    </a:prstGeom>
                    <a:noFill/>
                    <a:ln>
                      <a:noFill/>
                    </a:ln>
                  </pic:spPr>
                </pic:pic>
              </a:graphicData>
            </a:graphic>
          </wp:inline>
        </w:drawing>
      </w:r>
    </w:p>
    <w:p w14:paraId="413B1711" w14:textId="3C49485C" w:rsidR="008456FE" w:rsidRDefault="008456FE" w:rsidP="000930C3">
      <w:pPr>
        <w:pStyle w:val="GraphicAnchor"/>
        <w:rPr>
          <w:b/>
          <w:bCs/>
          <w:noProof/>
          <w:sz w:val="24"/>
        </w:rPr>
      </w:pPr>
      <w:r w:rsidRPr="008456FE">
        <w:rPr>
          <w:b/>
          <w:bCs/>
          <w:noProof/>
          <w:sz w:val="24"/>
        </w:rPr>
        <w:lastRenderedPageBreak/>
        <w:t xml:space="preserve">Temperature Sensor </w:t>
      </w:r>
      <w:r w:rsidR="00AD52DF">
        <w:rPr>
          <w:b/>
          <w:bCs/>
          <w:noProof/>
          <w:sz w:val="24"/>
        </w:rPr>
        <w:t>U</w:t>
      </w:r>
      <w:r w:rsidRPr="008456FE">
        <w:rPr>
          <w:b/>
          <w:bCs/>
          <w:noProof/>
          <w:sz w:val="24"/>
        </w:rPr>
        <w:t xml:space="preserve">nder </w:t>
      </w:r>
      <w:r w:rsidR="00AD52DF">
        <w:rPr>
          <w:b/>
          <w:bCs/>
          <w:noProof/>
          <w:sz w:val="24"/>
        </w:rPr>
        <w:t>L</w:t>
      </w:r>
      <w:r w:rsidRPr="008456FE">
        <w:rPr>
          <w:b/>
          <w:bCs/>
          <w:noProof/>
          <w:sz w:val="24"/>
        </w:rPr>
        <w:t>oa</w:t>
      </w:r>
      <w:r w:rsidR="00395AE1">
        <w:rPr>
          <w:b/>
          <w:bCs/>
          <w:noProof/>
          <w:sz w:val="24"/>
        </w:rPr>
        <w:t>d</w:t>
      </w:r>
      <w:r w:rsidRPr="008456FE">
        <w:rPr>
          <w:b/>
          <w:bCs/>
          <w:noProof/>
          <w:sz w:val="24"/>
        </w:rPr>
        <w:t>:</w:t>
      </w:r>
    </w:p>
    <w:p w14:paraId="6407C01E" w14:textId="186235E3" w:rsidR="008456FE" w:rsidRDefault="008456FE" w:rsidP="000930C3">
      <w:pPr>
        <w:pStyle w:val="GraphicAnchor"/>
        <w:rPr>
          <w:b/>
          <w:bCs/>
          <w:noProof/>
          <w:sz w:val="24"/>
        </w:rPr>
      </w:pPr>
    </w:p>
    <w:p w14:paraId="0ABA0A07" w14:textId="024CC5C1" w:rsidR="008456FE" w:rsidRPr="008456FE" w:rsidRDefault="008456FE" w:rsidP="00395AE1">
      <w:pPr>
        <w:pStyle w:val="GraphicAnchor"/>
        <w:jc w:val="center"/>
        <w:rPr>
          <w:b/>
          <w:bCs/>
          <w:noProof/>
          <w:sz w:val="24"/>
        </w:rPr>
      </w:pPr>
      <w:r>
        <w:rPr>
          <w:b/>
          <w:bCs/>
          <w:noProof/>
          <w:sz w:val="24"/>
        </w:rPr>
        <w:drawing>
          <wp:inline distT="0" distB="0" distL="0" distR="0" wp14:anchorId="4B315295" wp14:editId="33139DF7">
            <wp:extent cx="6421437" cy="4814293"/>
            <wp:effectExtent l="3492" t="0" r="2223" b="222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6437337" cy="4826214"/>
                    </a:xfrm>
                    <a:prstGeom prst="rect">
                      <a:avLst/>
                    </a:prstGeom>
                    <a:noFill/>
                    <a:ln>
                      <a:noFill/>
                    </a:ln>
                  </pic:spPr>
                </pic:pic>
              </a:graphicData>
            </a:graphic>
          </wp:inline>
        </w:drawing>
      </w:r>
    </w:p>
    <w:p w14:paraId="6ACDE510" w14:textId="35374DE1" w:rsidR="003F3C65" w:rsidRDefault="003F3C65" w:rsidP="000930C3">
      <w:pPr>
        <w:pStyle w:val="GraphicAnchor"/>
        <w:rPr>
          <w:noProof/>
          <w:sz w:val="24"/>
        </w:rPr>
      </w:pPr>
    </w:p>
    <w:p w14:paraId="1A85E059" w14:textId="77777777" w:rsidR="00395AE1" w:rsidRDefault="00395AE1" w:rsidP="000930C3">
      <w:pPr>
        <w:pStyle w:val="GraphicAnchor"/>
        <w:rPr>
          <w:b/>
          <w:bCs/>
          <w:noProof/>
          <w:sz w:val="24"/>
        </w:rPr>
      </w:pPr>
    </w:p>
    <w:p w14:paraId="1B5151EA" w14:textId="77777777" w:rsidR="00395AE1" w:rsidRDefault="00395AE1" w:rsidP="000930C3">
      <w:pPr>
        <w:pStyle w:val="GraphicAnchor"/>
        <w:rPr>
          <w:b/>
          <w:bCs/>
          <w:noProof/>
          <w:sz w:val="24"/>
        </w:rPr>
      </w:pPr>
    </w:p>
    <w:p w14:paraId="01562443" w14:textId="77777777" w:rsidR="00395AE1" w:rsidRDefault="00395AE1" w:rsidP="000930C3">
      <w:pPr>
        <w:pStyle w:val="GraphicAnchor"/>
        <w:rPr>
          <w:b/>
          <w:bCs/>
          <w:noProof/>
          <w:sz w:val="24"/>
        </w:rPr>
      </w:pPr>
    </w:p>
    <w:p w14:paraId="51320D70" w14:textId="77777777" w:rsidR="00395AE1" w:rsidRDefault="00395AE1" w:rsidP="000930C3">
      <w:pPr>
        <w:pStyle w:val="GraphicAnchor"/>
        <w:rPr>
          <w:b/>
          <w:bCs/>
          <w:noProof/>
          <w:sz w:val="24"/>
        </w:rPr>
      </w:pPr>
    </w:p>
    <w:p w14:paraId="433A8BAE" w14:textId="77777777" w:rsidR="00395AE1" w:rsidRDefault="00395AE1" w:rsidP="000930C3">
      <w:pPr>
        <w:pStyle w:val="GraphicAnchor"/>
        <w:rPr>
          <w:b/>
          <w:bCs/>
          <w:noProof/>
          <w:sz w:val="24"/>
        </w:rPr>
      </w:pPr>
    </w:p>
    <w:p w14:paraId="740E5661" w14:textId="77777777" w:rsidR="00395AE1" w:rsidRDefault="00395AE1" w:rsidP="000930C3">
      <w:pPr>
        <w:pStyle w:val="GraphicAnchor"/>
        <w:rPr>
          <w:b/>
          <w:bCs/>
          <w:noProof/>
          <w:sz w:val="24"/>
        </w:rPr>
      </w:pPr>
    </w:p>
    <w:p w14:paraId="64E43D75" w14:textId="77777777" w:rsidR="00395AE1" w:rsidRDefault="00395AE1" w:rsidP="000930C3">
      <w:pPr>
        <w:pStyle w:val="GraphicAnchor"/>
        <w:rPr>
          <w:b/>
          <w:bCs/>
          <w:noProof/>
          <w:sz w:val="24"/>
        </w:rPr>
      </w:pPr>
    </w:p>
    <w:p w14:paraId="355684D6" w14:textId="77777777" w:rsidR="00395AE1" w:rsidRDefault="00395AE1" w:rsidP="000930C3">
      <w:pPr>
        <w:pStyle w:val="GraphicAnchor"/>
        <w:rPr>
          <w:b/>
          <w:bCs/>
          <w:noProof/>
          <w:sz w:val="24"/>
        </w:rPr>
      </w:pPr>
    </w:p>
    <w:p w14:paraId="611A0FE9" w14:textId="77777777" w:rsidR="00395AE1" w:rsidRDefault="00395AE1" w:rsidP="000930C3">
      <w:pPr>
        <w:pStyle w:val="GraphicAnchor"/>
        <w:rPr>
          <w:b/>
          <w:bCs/>
          <w:noProof/>
          <w:sz w:val="24"/>
        </w:rPr>
      </w:pPr>
    </w:p>
    <w:p w14:paraId="4341C65C" w14:textId="77777777" w:rsidR="00395AE1" w:rsidRDefault="00395AE1" w:rsidP="000930C3">
      <w:pPr>
        <w:pStyle w:val="GraphicAnchor"/>
        <w:rPr>
          <w:b/>
          <w:bCs/>
          <w:noProof/>
          <w:sz w:val="24"/>
        </w:rPr>
      </w:pPr>
    </w:p>
    <w:p w14:paraId="25B38483" w14:textId="547606CD" w:rsidR="00395AE1" w:rsidRDefault="00395AE1" w:rsidP="000930C3">
      <w:pPr>
        <w:pStyle w:val="GraphicAnchor"/>
        <w:rPr>
          <w:b/>
          <w:bCs/>
          <w:noProof/>
          <w:sz w:val="24"/>
        </w:rPr>
      </w:pPr>
      <w:r w:rsidRPr="00395AE1">
        <w:rPr>
          <w:b/>
          <w:bCs/>
          <w:noProof/>
          <w:sz w:val="24"/>
        </w:rPr>
        <w:lastRenderedPageBreak/>
        <w:t>LED C</w:t>
      </w:r>
      <w:r w:rsidR="00AD52DF">
        <w:rPr>
          <w:b/>
          <w:bCs/>
          <w:noProof/>
          <w:sz w:val="24"/>
        </w:rPr>
        <w:t>ode</w:t>
      </w:r>
      <w:r w:rsidRPr="00395AE1">
        <w:rPr>
          <w:b/>
          <w:bCs/>
          <w:noProof/>
          <w:sz w:val="24"/>
        </w:rPr>
        <w:t>:</w:t>
      </w:r>
      <w:r>
        <w:rPr>
          <w:b/>
          <w:bCs/>
          <w:noProof/>
          <w:sz w:val="24"/>
        </w:rPr>
        <w:t xml:space="preserve"> </w:t>
      </w:r>
    </w:p>
    <w:p w14:paraId="68C6EF1B" w14:textId="77777777" w:rsidR="00D0523E" w:rsidRDefault="00D0523E" w:rsidP="000930C3">
      <w:pPr>
        <w:pStyle w:val="GraphicAnchor"/>
        <w:rPr>
          <w:b/>
          <w:bCs/>
          <w:noProof/>
          <w:sz w:val="24"/>
        </w:rPr>
      </w:pPr>
    </w:p>
    <w:p w14:paraId="1467A54E" w14:textId="77777777" w:rsidR="00395AE1" w:rsidRPr="00395AE1" w:rsidRDefault="00395AE1" w:rsidP="00395AE1">
      <w:pPr>
        <w:pStyle w:val="GraphicAnchor"/>
        <w:rPr>
          <w:noProof/>
          <w:sz w:val="24"/>
        </w:rPr>
      </w:pPr>
      <w:r w:rsidRPr="00395AE1">
        <w:rPr>
          <w:noProof/>
          <w:sz w:val="24"/>
        </w:rPr>
        <w:t>#!/usr/bin/python3</w:t>
      </w:r>
    </w:p>
    <w:p w14:paraId="673D5901" w14:textId="77777777" w:rsidR="00395AE1" w:rsidRPr="00395AE1" w:rsidRDefault="00395AE1" w:rsidP="00395AE1">
      <w:pPr>
        <w:pStyle w:val="GraphicAnchor"/>
        <w:rPr>
          <w:noProof/>
          <w:sz w:val="24"/>
        </w:rPr>
      </w:pPr>
      <w:r w:rsidRPr="00395AE1">
        <w:rPr>
          <w:noProof/>
          <w:sz w:val="24"/>
        </w:rPr>
        <w:t>import sys</w:t>
      </w:r>
    </w:p>
    <w:p w14:paraId="378C79FE" w14:textId="77777777" w:rsidR="00395AE1" w:rsidRPr="00395AE1" w:rsidRDefault="00395AE1" w:rsidP="00395AE1">
      <w:pPr>
        <w:pStyle w:val="GraphicAnchor"/>
        <w:rPr>
          <w:noProof/>
          <w:sz w:val="24"/>
        </w:rPr>
      </w:pPr>
      <w:r w:rsidRPr="00395AE1">
        <w:rPr>
          <w:noProof/>
          <w:sz w:val="24"/>
        </w:rPr>
        <w:t>import os</w:t>
      </w:r>
    </w:p>
    <w:p w14:paraId="2330DE11" w14:textId="77777777" w:rsidR="00395AE1" w:rsidRPr="00395AE1" w:rsidRDefault="00395AE1" w:rsidP="00395AE1">
      <w:pPr>
        <w:pStyle w:val="GraphicAnchor"/>
        <w:rPr>
          <w:noProof/>
          <w:sz w:val="24"/>
        </w:rPr>
      </w:pPr>
      <w:r w:rsidRPr="00395AE1">
        <w:rPr>
          <w:noProof/>
          <w:sz w:val="24"/>
        </w:rPr>
        <w:t>from time import sleep</w:t>
      </w:r>
    </w:p>
    <w:p w14:paraId="24C3EF05" w14:textId="77777777" w:rsidR="00395AE1" w:rsidRPr="00395AE1" w:rsidRDefault="00395AE1" w:rsidP="00395AE1">
      <w:pPr>
        <w:pStyle w:val="GraphicAnchor"/>
        <w:rPr>
          <w:noProof/>
          <w:sz w:val="24"/>
        </w:rPr>
      </w:pPr>
    </w:p>
    <w:p w14:paraId="0BB5592D" w14:textId="77777777" w:rsidR="00395AE1" w:rsidRPr="00395AE1" w:rsidRDefault="00395AE1" w:rsidP="00395AE1">
      <w:pPr>
        <w:pStyle w:val="GraphicAnchor"/>
        <w:rPr>
          <w:noProof/>
          <w:sz w:val="24"/>
        </w:rPr>
      </w:pPr>
      <w:r w:rsidRPr="00395AE1">
        <w:rPr>
          <w:noProof/>
          <w:sz w:val="24"/>
        </w:rPr>
        <w:t>try:</w:t>
      </w:r>
    </w:p>
    <w:p w14:paraId="472ADC54" w14:textId="77777777" w:rsidR="00395AE1" w:rsidRPr="00395AE1" w:rsidRDefault="00395AE1" w:rsidP="00395AE1">
      <w:pPr>
        <w:pStyle w:val="GraphicAnchor"/>
        <w:rPr>
          <w:noProof/>
          <w:sz w:val="24"/>
        </w:rPr>
      </w:pPr>
      <w:r w:rsidRPr="00395AE1">
        <w:rPr>
          <w:noProof/>
          <w:sz w:val="24"/>
        </w:rPr>
        <w:t xml:space="preserve">    import RPi.GPIO as GPIO</w:t>
      </w:r>
    </w:p>
    <w:p w14:paraId="52535935" w14:textId="77777777" w:rsidR="00395AE1" w:rsidRPr="00395AE1" w:rsidRDefault="00395AE1" w:rsidP="00395AE1">
      <w:pPr>
        <w:pStyle w:val="GraphicAnchor"/>
        <w:rPr>
          <w:noProof/>
          <w:sz w:val="24"/>
        </w:rPr>
      </w:pPr>
      <w:r w:rsidRPr="00395AE1">
        <w:rPr>
          <w:noProof/>
          <w:sz w:val="24"/>
        </w:rPr>
        <w:t>except RuntimeError:</w:t>
      </w:r>
    </w:p>
    <w:p w14:paraId="1BCEDFEB" w14:textId="341C7D81" w:rsidR="00395AE1" w:rsidRPr="00395AE1" w:rsidRDefault="00395AE1" w:rsidP="00395AE1">
      <w:pPr>
        <w:pStyle w:val="GraphicAnchor"/>
        <w:rPr>
          <w:noProof/>
          <w:sz w:val="24"/>
        </w:rPr>
      </w:pPr>
      <w:r w:rsidRPr="00395AE1">
        <w:rPr>
          <w:noProof/>
          <w:sz w:val="24"/>
        </w:rPr>
        <w:t xml:space="preserve">    print("Error importing RPi.GPIO!  This is probably because you need superuser privileges.  You can achieve this by using 'sudo' to run your script")</w:t>
      </w:r>
    </w:p>
    <w:p w14:paraId="6A70F8DC" w14:textId="77777777" w:rsidR="00395AE1" w:rsidRPr="00395AE1" w:rsidRDefault="00395AE1" w:rsidP="00395AE1">
      <w:pPr>
        <w:pStyle w:val="GraphicAnchor"/>
        <w:rPr>
          <w:noProof/>
          <w:sz w:val="24"/>
        </w:rPr>
      </w:pPr>
      <w:r w:rsidRPr="00395AE1">
        <w:rPr>
          <w:noProof/>
          <w:sz w:val="24"/>
        </w:rPr>
        <w:t>PIN_18=26     #GPIO18  -- this LED is driven by GPIO 18.</w:t>
      </w:r>
    </w:p>
    <w:p w14:paraId="4C6E4F2E" w14:textId="29D038B7" w:rsidR="00395AE1" w:rsidRPr="00395AE1" w:rsidRDefault="00395AE1" w:rsidP="00395AE1">
      <w:pPr>
        <w:pStyle w:val="GraphicAnchor"/>
        <w:rPr>
          <w:noProof/>
          <w:sz w:val="24"/>
        </w:rPr>
      </w:pPr>
      <w:r w:rsidRPr="00395AE1">
        <w:rPr>
          <w:noProof/>
          <w:sz w:val="24"/>
        </w:rPr>
        <w:t>PIN_17=17     #GPIO17  -- as another example.</w:t>
      </w:r>
    </w:p>
    <w:p w14:paraId="3EE076A5" w14:textId="77777777" w:rsidR="00395AE1" w:rsidRPr="00395AE1" w:rsidRDefault="00395AE1" w:rsidP="00395AE1">
      <w:pPr>
        <w:pStyle w:val="GraphicAnchor"/>
        <w:rPr>
          <w:noProof/>
          <w:sz w:val="24"/>
        </w:rPr>
      </w:pPr>
      <w:r w:rsidRPr="00395AE1">
        <w:rPr>
          <w:noProof/>
          <w:sz w:val="24"/>
        </w:rPr>
        <w:t>GPIO_Out_List=[PIN_17,PIN_18]</w:t>
      </w:r>
    </w:p>
    <w:p w14:paraId="4434771A" w14:textId="77777777" w:rsidR="00395AE1" w:rsidRPr="00395AE1" w:rsidRDefault="00395AE1" w:rsidP="00395AE1">
      <w:pPr>
        <w:pStyle w:val="GraphicAnchor"/>
        <w:rPr>
          <w:noProof/>
          <w:sz w:val="24"/>
        </w:rPr>
      </w:pPr>
    </w:p>
    <w:p w14:paraId="2BC9EE26" w14:textId="77777777" w:rsidR="00395AE1" w:rsidRPr="00395AE1" w:rsidRDefault="00395AE1" w:rsidP="00395AE1">
      <w:pPr>
        <w:pStyle w:val="GraphicAnchor"/>
        <w:rPr>
          <w:noProof/>
          <w:sz w:val="24"/>
        </w:rPr>
      </w:pPr>
      <w:r w:rsidRPr="00395AE1">
        <w:rPr>
          <w:noProof/>
          <w:sz w:val="24"/>
        </w:rPr>
        <w:t>def blinkLED():</w:t>
      </w:r>
    </w:p>
    <w:p w14:paraId="7CC1E924" w14:textId="77777777" w:rsidR="00395AE1" w:rsidRPr="00395AE1" w:rsidRDefault="00395AE1" w:rsidP="00395AE1">
      <w:pPr>
        <w:pStyle w:val="GraphicAnchor"/>
        <w:rPr>
          <w:noProof/>
          <w:sz w:val="24"/>
        </w:rPr>
      </w:pPr>
      <w:r w:rsidRPr="00395AE1">
        <w:rPr>
          <w:noProof/>
          <w:sz w:val="24"/>
        </w:rPr>
        <w:t xml:space="preserve">   i = 0;</w:t>
      </w:r>
    </w:p>
    <w:p w14:paraId="3619F2E7" w14:textId="77777777" w:rsidR="00395AE1" w:rsidRPr="00395AE1" w:rsidRDefault="00395AE1" w:rsidP="00395AE1">
      <w:pPr>
        <w:pStyle w:val="GraphicAnchor"/>
        <w:rPr>
          <w:noProof/>
          <w:sz w:val="24"/>
        </w:rPr>
      </w:pPr>
      <w:r w:rsidRPr="00395AE1">
        <w:rPr>
          <w:noProof/>
          <w:sz w:val="24"/>
        </w:rPr>
        <w:t xml:space="preserve">   for i in range (0, 1000):   # repeat 1000 times.</w:t>
      </w:r>
    </w:p>
    <w:p w14:paraId="1C886641" w14:textId="77777777" w:rsidR="00395AE1" w:rsidRPr="00395AE1" w:rsidRDefault="00395AE1" w:rsidP="00395AE1">
      <w:pPr>
        <w:pStyle w:val="GraphicAnchor"/>
        <w:rPr>
          <w:noProof/>
          <w:sz w:val="24"/>
        </w:rPr>
      </w:pPr>
      <w:r w:rsidRPr="00395AE1">
        <w:rPr>
          <w:noProof/>
          <w:sz w:val="24"/>
        </w:rPr>
        <w:t xml:space="preserve">      turnon()</w:t>
      </w:r>
    </w:p>
    <w:p w14:paraId="37C79964" w14:textId="77777777" w:rsidR="00395AE1" w:rsidRPr="00395AE1" w:rsidRDefault="00395AE1" w:rsidP="00395AE1">
      <w:pPr>
        <w:pStyle w:val="GraphicAnchor"/>
        <w:rPr>
          <w:noProof/>
          <w:sz w:val="24"/>
        </w:rPr>
      </w:pPr>
      <w:r w:rsidRPr="00395AE1">
        <w:rPr>
          <w:noProof/>
          <w:sz w:val="24"/>
        </w:rPr>
        <w:t xml:space="preserve">      sleep(0.5)  # delay for 0.5 second.</w:t>
      </w:r>
    </w:p>
    <w:p w14:paraId="7F5459A1" w14:textId="77777777" w:rsidR="00395AE1" w:rsidRPr="00395AE1" w:rsidRDefault="00395AE1" w:rsidP="00395AE1">
      <w:pPr>
        <w:pStyle w:val="GraphicAnchor"/>
        <w:rPr>
          <w:noProof/>
          <w:sz w:val="24"/>
        </w:rPr>
      </w:pPr>
      <w:r w:rsidRPr="00395AE1">
        <w:rPr>
          <w:noProof/>
          <w:sz w:val="24"/>
        </w:rPr>
        <w:t xml:space="preserve">      turnoff()</w:t>
      </w:r>
    </w:p>
    <w:p w14:paraId="61FF808E" w14:textId="77777777" w:rsidR="00395AE1" w:rsidRPr="00395AE1" w:rsidRDefault="00395AE1" w:rsidP="00395AE1">
      <w:pPr>
        <w:pStyle w:val="GraphicAnchor"/>
        <w:rPr>
          <w:noProof/>
          <w:sz w:val="24"/>
        </w:rPr>
      </w:pPr>
      <w:r w:rsidRPr="00395AE1">
        <w:rPr>
          <w:noProof/>
          <w:sz w:val="24"/>
        </w:rPr>
        <w:t xml:space="preserve">      sleep(0.5)   # delay for 0.5 second.</w:t>
      </w:r>
    </w:p>
    <w:p w14:paraId="21F3A639" w14:textId="77777777" w:rsidR="00395AE1" w:rsidRPr="00395AE1" w:rsidRDefault="00395AE1" w:rsidP="00395AE1">
      <w:pPr>
        <w:pStyle w:val="GraphicAnchor"/>
        <w:rPr>
          <w:noProof/>
          <w:sz w:val="24"/>
        </w:rPr>
      </w:pPr>
      <w:r w:rsidRPr="00395AE1">
        <w:rPr>
          <w:noProof/>
          <w:sz w:val="24"/>
        </w:rPr>
        <w:t xml:space="preserve">      i+= 1</w:t>
      </w:r>
    </w:p>
    <w:p w14:paraId="1B3C9BFF" w14:textId="77777777" w:rsidR="00395AE1" w:rsidRPr="00395AE1" w:rsidRDefault="00395AE1" w:rsidP="00395AE1">
      <w:pPr>
        <w:pStyle w:val="GraphicAnchor"/>
        <w:rPr>
          <w:noProof/>
          <w:sz w:val="24"/>
        </w:rPr>
      </w:pPr>
      <w:r w:rsidRPr="00395AE1">
        <w:rPr>
          <w:noProof/>
          <w:sz w:val="24"/>
        </w:rPr>
        <w:t xml:space="preserve">   return</w:t>
      </w:r>
    </w:p>
    <w:p w14:paraId="7F393D74" w14:textId="77777777" w:rsidR="00395AE1" w:rsidRPr="00395AE1" w:rsidRDefault="00395AE1" w:rsidP="00395AE1">
      <w:pPr>
        <w:pStyle w:val="GraphicAnchor"/>
        <w:rPr>
          <w:noProof/>
          <w:sz w:val="24"/>
        </w:rPr>
      </w:pPr>
    </w:p>
    <w:p w14:paraId="51F797B5" w14:textId="77777777" w:rsidR="00395AE1" w:rsidRPr="00395AE1" w:rsidRDefault="00395AE1" w:rsidP="00395AE1">
      <w:pPr>
        <w:pStyle w:val="GraphicAnchor"/>
        <w:rPr>
          <w:noProof/>
          <w:sz w:val="24"/>
        </w:rPr>
      </w:pPr>
      <w:r w:rsidRPr="00395AE1">
        <w:rPr>
          <w:noProof/>
          <w:sz w:val="24"/>
        </w:rPr>
        <w:t>def turnoff():</w:t>
      </w:r>
    </w:p>
    <w:p w14:paraId="2283CB4E" w14:textId="77777777" w:rsidR="00395AE1" w:rsidRPr="00395AE1" w:rsidRDefault="00395AE1" w:rsidP="00395AE1">
      <w:pPr>
        <w:pStyle w:val="GraphicAnchor"/>
        <w:rPr>
          <w:noProof/>
          <w:sz w:val="24"/>
        </w:rPr>
      </w:pPr>
      <w:r w:rsidRPr="00395AE1">
        <w:rPr>
          <w:noProof/>
          <w:sz w:val="24"/>
        </w:rPr>
        <w:t xml:space="preserve">    GPIO.output(PIN_18, GPIO.LOW)    # Turn OFF the LED connected to GPIO 18.</w:t>
      </w:r>
    </w:p>
    <w:p w14:paraId="351B2CEE" w14:textId="77777777" w:rsidR="00395AE1" w:rsidRPr="00395AE1" w:rsidRDefault="00395AE1" w:rsidP="00395AE1">
      <w:pPr>
        <w:pStyle w:val="GraphicAnchor"/>
        <w:rPr>
          <w:noProof/>
          <w:sz w:val="24"/>
        </w:rPr>
      </w:pPr>
      <w:r w:rsidRPr="00395AE1">
        <w:rPr>
          <w:noProof/>
          <w:sz w:val="24"/>
        </w:rPr>
        <w:t xml:space="preserve">    print ('turn OFF the LED')</w:t>
      </w:r>
    </w:p>
    <w:p w14:paraId="6E9765C6" w14:textId="77777777" w:rsidR="00395AE1" w:rsidRPr="00395AE1" w:rsidRDefault="00395AE1" w:rsidP="00395AE1">
      <w:pPr>
        <w:pStyle w:val="GraphicAnchor"/>
        <w:rPr>
          <w:noProof/>
          <w:sz w:val="24"/>
        </w:rPr>
      </w:pPr>
      <w:r w:rsidRPr="00395AE1">
        <w:rPr>
          <w:noProof/>
          <w:sz w:val="24"/>
        </w:rPr>
        <w:t xml:space="preserve">    return</w:t>
      </w:r>
    </w:p>
    <w:p w14:paraId="4128496D" w14:textId="77777777" w:rsidR="00395AE1" w:rsidRPr="00395AE1" w:rsidRDefault="00395AE1" w:rsidP="00395AE1">
      <w:pPr>
        <w:pStyle w:val="GraphicAnchor"/>
        <w:rPr>
          <w:noProof/>
          <w:sz w:val="24"/>
        </w:rPr>
      </w:pPr>
    </w:p>
    <w:p w14:paraId="4195B509" w14:textId="77777777" w:rsidR="00395AE1" w:rsidRPr="00395AE1" w:rsidRDefault="00395AE1" w:rsidP="00395AE1">
      <w:pPr>
        <w:pStyle w:val="GraphicAnchor"/>
        <w:rPr>
          <w:noProof/>
          <w:sz w:val="24"/>
        </w:rPr>
      </w:pPr>
      <w:r w:rsidRPr="00395AE1">
        <w:rPr>
          <w:noProof/>
          <w:sz w:val="24"/>
        </w:rPr>
        <w:t>def turnon():</w:t>
      </w:r>
    </w:p>
    <w:p w14:paraId="274EFD54" w14:textId="77777777" w:rsidR="00395AE1" w:rsidRPr="00395AE1" w:rsidRDefault="00395AE1" w:rsidP="00395AE1">
      <w:pPr>
        <w:pStyle w:val="GraphicAnchor"/>
        <w:rPr>
          <w:noProof/>
          <w:sz w:val="24"/>
        </w:rPr>
      </w:pPr>
      <w:r w:rsidRPr="00395AE1">
        <w:rPr>
          <w:noProof/>
          <w:sz w:val="24"/>
        </w:rPr>
        <w:t xml:space="preserve">    GPIO.output(PIN_18, GPIO.HIGH)    # Turn ON the LED connected to GPIO 18.</w:t>
      </w:r>
    </w:p>
    <w:p w14:paraId="1C5937F0" w14:textId="77777777" w:rsidR="00395AE1" w:rsidRPr="00395AE1" w:rsidRDefault="00395AE1" w:rsidP="00395AE1">
      <w:pPr>
        <w:pStyle w:val="GraphicAnchor"/>
        <w:rPr>
          <w:noProof/>
          <w:sz w:val="24"/>
        </w:rPr>
      </w:pPr>
      <w:r w:rsidRPr="00395AE1">
        <w:rPr>
          <w:noProof/>
          <w:sz w:val="24"/>
        </w:rPr>
        <w:t xml:space="preserve">    print ('turn ON the LED')</w:t>
      </w:r>
    </w:p>
    <w:p w14:paraId="25C3C369" w14:textId="77777777" w:rsidR="00395AE1" w:rsidRPr="00395AE1" w:rsidRDefault="00395AE1" w:rsidP="00395AE1">
      <w:pPr>
        <w:pStyle w:val="GraphicAnchor"/>
        <w:rPr>
          <w:noProof/>
          <w:sz w:val="24"/>
        </w:rPr>
      </w:pPr>
      <w:r w:rsidRPr="00395AE1">
        <w:rPr>
          <w:noProof/>
          <w:sz w:val="24"/>
        </w:rPr>
        <w:t xml:space="preserve">    return</w:t>
      </w:r>
    </w:p>
    <w:p w14:paraId="622C6916" w14:textId="77777777" w:rsidR="00395AE1" w:rsidRPr="00395AE1" w:rsidRDefault="00395AE1" w:rsidP="00395AE1">
      <w:pPr>
        <w:pStyle w:val="GraphicAnchor"/>
        <w:rPr>
          <w:noProof/>
          <w:sz w:val="24"/>
        </w:rPr>
      </w:pPr>
    </w:p>
    <w:p w14:paraId="5CC857F1" w14:textId="77777777" w:rsidR="00395AE1" w:rsidRPr="00395AE1" w:rsidRDefault="00395AE1" w:rsidP="00395AE1">
      <w:pPr>
        <w:pStyle w:val="GraphicAnchor"/>
        <w:rPr>
          <w:noProof/>
          <w:sz w:val="24"/>
        </w:rPr>
      </w:pPr>
      <w:r w:rsidRPr="00395AE1">
        <w:rPr>
          <w:noProof/>
          <w:sz w:val="24"/>
        </w:rPr>
        <w:t>def main():</w:t>
      </w:r>
    </w:p>
    <w:p w14:paraId="0CE2A86C" w14:textId="77777777" w:rsidR="00395AE1" w:rsidRPr="00395AE1" w:rsidRDefault="00395AE1" w:rsidP="00395AE1">
      <w:pPr>
        <w:pStyle w:val="GraphicAnchor"/>
        <w:rPr>
          <w:noProof/>
          <w:sz w:val="24"/>
        </w:rPr>
      </w:pPr>
      <w:r w:rsidRPr="00395AE1">
        <w:rPr>
          <w:noProof/>
          <w:sz w:val="24"/>
        </w:rPr>
        <w:t xml:space="preserve">    global PIN_17</w:t>
      </w:r>
    </w:p>
    <w:p w14:paraId="6E63F1FA" w14:textId="77777777" w:rsidR="00395AE1" w:rsidRPr="00395AE1" w:rsidRDefault="00395AE1" w:rsidP="00395AE1">
      <w:pPr>
        <w:pStyle w:val="GraphicAnchor"/>
        <w:rPr>
          <w:noProof/>
          <w:sz w:val="24"/>
        </w:rPr>
      </w:pPr>
      <w:r w:rsidRPr="00395AE1">
        <w:rPr>
          <w:noProof/>
          <w:sz w:val="24"/>
        </w:rPr>
        <w:t xml:space="preserve">    global PIN_18</w:t>
      </w:r>
    </w:p>
    <w:p w14:paraId="3B08533E" w14:textId="1BDA8941" w:rsidR="00395AE1" w:rsidRPr="00395AE1" w:rsidRDefault="00395AE1" w:rsidP="00395AE1">
      <w:pPr>
        <w:pStyle w:val="GraphicAnchor"/>
        <w:rPr>
          <w:noProof/>
          <w:sz w:val="24"/>
        </w:rPr>
      </w:pPr>
      <w:r w:rsidRPr="00395AE1">
        <w:rPr>
          <w:noProof/>
          <w:sz w:val="24"/>
        </w:rPr>
        <w:t xml:space="preserve">    global GPIO_Chan_List</w:t>
      </w:r>
    </w:p>
    <w:p w14:paraId="496E44B2" w14:textId="77777777" w:rsidR="00395AE1" w:rsidRPr="00395AE1" w:rsidRDefault="00395AE1" w:rsidP="00395AE1">
      <w:pPr>
        <w:pStyle w:val="GraphicAnchor"/>
        <w:rPr>
          <w:noProof/>
          <w:sz w:val="24"/>
        </w:rPr>
      </w:pPr>
      <w:r w:rsidRPr="00395AE1">
        <w:rPr>
          <w:noProof/>
          <w:sz w:val="24"/>
        </w:rPr>
        <w:t xml:space="preserve">    print ('Start LED blinking')</w:t>
      </w:r>
    </w:p>
    <w:p w14:paraId="264E2BF8" w14:textId="77777777" w:rsidR="00395AE1" w:rsidRPr="00395AE1" w:rsidRDefault="00395AE1" w:rsidP="00395AE1">
      <w:pPr>
        <w:pStyle w:val="GraphicAnchor"/>
        <w:rPr>
          <w:noProof/>
          <w:sz w:val="24"/>
        </w:rPr>
      </w:pPr>
      <w:r w:rsidRPr="00395AE1">
        <w:rPr>
          <w:noProof/>
          <w:sz w:val="24"/>
        </w:rPr>
        <w:t xml:space="preserve">    GPIO.setmode(GPIO.BCM)   # use this BCM (Board GPIO number) instead of using Board Pin numbers.</w:t>
      </w:r>
    </w:p>
    <w:p w14:paraId="44547A5F" w14:textId="53270AEA" w:rsidR="00395AE1" w:rsidRPr="00395AE1" w:rsidRDefault="00395AE1" w:rsidP="00395AE1">
      <w:pPr>
        <w:pStyle w:val="GraphicAnchor"/>
        <w:rPr>
          <w:noProof/>
          <w:sz w:val="24"/>
        </w:rPr>
      </w:pPr>
      <w:r w:rsidRPr="00395AE1">
        <w:rPr>
          <w:noProof/>
          <w:sz w:val="24"/>
        </w:rPr>
        <w:t xml:space="preserve">    GPIO.setwarnings(False)</w:t>
      </w:r>
    </w:p>
    <w:p w14:paraId="77E760C8" w14:textId="77777777" w:rsidR="00395AE1" w:rsidRPr="00395AE1" w:rsidRDefault="00395AE1" w:rsidP="00395AE1">
      <w:pPr>
        <w:pStyle w:val="GraphicAnchor"/>
        <w:rPr>
          <w:noProof/>
          <w:sz w:val="24"/>
        </w:rPr>
      </w:pPr>
      <w:r w:rsidRPr="00395AE1">
        <w:rPr>
          <w:noProof/>
          <w:sz w:val="24"/>
        </w:rPr>
        <w:t xml:space="preserve">    GPIO.setup(GPIO_Out_List, GPIO.OUT)  #Initialize the Channel List PIN_17 and PIN_18 as outputs.</w:t>
      </w:r>
    </w:p>
    <w:p w14:paraId="0278C36F" w14:textId="77777777" w:rsidR="00395AE1" w:rsidRPr="00395AE1" w:rsidRDefault="00395AE1" w:rsidP="00395AE1">
      <w:pPr>
        <w:pStyle w:val="GraphicAnchor"/>
        <w:rPr>
          <w:noProof/>
          <w:sz w:val="24"/>
        </w:rPr>
      </w:pPr>
    </w:p>
    <w:p w14:paraId="184E3EE1" w14:textId="32CFC8FC" w:rsidR="00395AE1" w:rsidRPr="00395AE1" w:rsidRDefault="00395AE1" w:rsidP="00395AE1">
      <w:pPr>
        <w:pStyle w:val="GraphicAnchor"/>
        <w:rPr>
          <w:noProof/>
          <w:sz w:val="24"/>
        </w:rPr>
      </w:pPr>
      <w:r w:rsidRPr="00395AE1">
        <w:rPr>
          <w:noProof/>
          <w:sz w:val="24"/>
        </w:rPr>
        <w:t xml:space="preserve">    blinkLED()    # Blink the LEDs (On for 0.5 second, Off for 0.5 second)</w:t>
      </w:r>
      <w:r w:rsidRPr="00395AE1">
        <w:rPr>
          <w:noProof/>
          <w:sz w:val="24"/>
        </w:rPr>
        <w:tab/>
      </w:r>
    </w:p>
    <w:p w14:paraId="0CCEEB26" w14:textId="77777777" w:rsidR="00395AE1" w:rsidRPr="00395AE1" w:rsidRDefault="00395AE1" w:rsidP="00395AE1">
      <w:pPr>
        <w:pStyle w:val="GraphicAnchor"/>
        <w:rPr>
          <w:noProof/>
          <w:sz w:val="24"/>
        </w:rPr>
      </w:pPr>
      <w:r w:rsidRPr="00395AE1">
        <w:rPr>
          <w:noProof/>
          <w:sz w:val="24"/>
        </w:rPr>
        <w:t>if __name__ == "__main__":</w:t>
      </w:r>
    </w:p>
    <w:p w14:paraId="791FC720" w14:textId="77777777" w:rsidR="00395AE1" w:rsidRDefault="00395AE1" w:rsidP="00395AE1">
      <w:pPr>
        <w:pStyle w:val="GraphicAnchor"/>
        <w:rPr>
          <w:noProof/>
          <w:sz w:val="24"/>
        </w:rPr>
      </w:pPr>
      <w:r w:rsidRPr="00395AE1">
        <w:rPr>
          <w:noProof/>
          <w:sz w:val="24"/>
        </w:rPr>
        <w:t xml:space="preserve">  main()</w:t>
      </w:r>
    </w:p>
    <w:p w14:paraId="7DF3FE17" w14:textId="4AC20C67" w:rsidR="00395AE1" w:rsidRDefault="00395AE1" w:rsidP="000930C3">
      <w:pPr>
        <w:pStyle w:val="GraphicAnchor"/>
        <w:rPr>
          <w:b/>
          <w:bCs/>
          <w:noProof/>
          <w:sz w:val="24"/>
        </w:rPr>
      </w:pPr>
      <w:r>
        <w:rPr>
          <w:b/>
          <w:bCs/>
          <w:noProof/>
          <w:sz w:val="24"/>
        </w:rPr>
        <w:lastRenderedPageBreak/>
        <w:t xml:space="preserve">TMP102 </w:t>
      </w:r>
      <w:r w:rsidR="00AD52DF">
        <w:rPr>
          <w:b/>
          <w:bCs/>
          <w:noProof/>
          <w:sz w:val="24"/>
        </w:rPr>
        <w:t>Code</w:t>
      </w:r>
      <w:r>
        <w:rPr>
          <w:b/>
          <w:bCs/>
          <w:noProof/>
          <w:sz w:val="24"/>
        </w:rPr>
        <w:t>:</w:t>
      </w:r>
    </w:p>
    <w:p w14:paraId="6D8C59F1" w14:textId="52FFB741" w:rsidR="00395AE1" w:rsidRDefault="00395AE1" w:rsidP="000930C3">
      <w:pPr>
        <w:pStyle w:val="GraphicAnchor"/>
        <w:rPr>
          <w:b/>
          <w:bCs/>
          <w:noProof/>
          <w:sz w:val="24"/>
        </w:rPr>
      </w:pPr>
    </w:p>
    <w:p w14:paraId="6B880208" w14:textId="77777777" w:rsidR="00D0523E" w:rsidRPr="00D0523E" w:rsidRDefault="00D0523E" w:rsidP="00D0523E">
      <w:pPr>
        <w:pStyle w:val="GraphicAnchor"/>
        <w:rPr>
          <w:noProof/>
          <w:sz w:val="24"/>
        </w:rPr>
      </w:pPr>
      <w:r w:rsidRPr="00D0523E">
        <w:rPr>
          <w:noProof/>
          <w:sz w:val="24"/>
        </w:rPr>
        <w:t>import time</w:t>
      </w:r>
    </w:p>
    <w:p w14:paraId="5BC2D85A" w14:textId="77777777" w:rsidR="00D0523E" w:rsidRPr="00D0523E" w:rsidRDefault="00D0523E" w:rsidP="00D0523E">
      <w:pPr>
        <w:pStyle w:val="GraphicAnchor"/>
        <w:rPr>
          <w:noProof/>
          <w:sz w:val="24"/>
        </w:rPr>
      </w:pPr>
      <w:r w:rsidRPr="00D0523E">
        <w:rPr>
          <w:noProof/>
          <w:sz w:val="24"/>
        </w:rPr>
        <w:t>import smbus</w:t>
      </w:r>
    </w:p>
    <w:p w14:paraId="5CF2E0D1" w14:textId="77777777" w:rsidR="00D0523E" w:rsidRPr="00D0523E" w:rsidRDefault="00D0523E" w:rsidP="00D0523E">
      <w:pPr>
        <w:pStyle w:val="GraphicAnchor"/>
        <w:rPr>
          <w:noProof/>
          <w:sz w:val="24"/>
        </w:rPr>
      </w:pPr>
    </w:p>
    <w:p w14:paraId="6CA78FE2" w14:textId="77777777" w:rsidR="00D0523E" w:rsidRPr="00D0523E" w:rsidRDefault="00D0523E" w:rsidP="00D0523E">
      <w:pPr>
        <w:pStyle w:val="GraphicAnchor"/>
        <w:rPr>
          <w:noProof/>
          <w:sz w:val="24"/>
        </w:rPr>
      </w:pPr>
      <w:r w:rsidRPr="00D0523E">
        <w:rPr>
          <w:noProof/>
          <w:sz w:val="24"/>
        </w:rPr>
        <w:t>i2c_ch = 1</w:t>
      </w:r>
    </w:p>
    <w:p w14:paraId="7347C8C2" w14:textId="77777777" w:rsidR="00D0523E" w:rsidRPr="00D0523E" w:rsidRDefault="00D0523E" w:rsidP="00D0523E">
      <w:pPr>
        <w:pStyle w:val="GraphicAnchor"/>
        <w:rPr>
          <w:noProof/>
          <w:sz w:val="24"/>
        </w:rPr>
      </w:pPr>
    </w:p>
    <w:p w14:paraId="23EDBDD4" w14:textId="77777777" w:rsidR="00D0523E" w:rsidRPr="00D0523E" w:rsidRDefault="00D0523E" w:rsidP="00D0523E">
      <w:pPr>
        <w:pStyle w:val="GraphicAnchor"/>
        <w:rPr>
          <w:noProof/>
          <w:sz w:val="24"/>
        </w:rPr>
      </w:pPr>
      <w:r w:rsidRPr="00D0523E">
        <w:rPr>
          <w:noProof/>
          <w:sz w:val="24"/>
        </w:rPr>
        <w:t># TMP102 address on the I2C bus</w:t>
      </w:r>
    </w:p>
    <w:p w14:paraId="72983186" w14:textId="77777777" w:rsidR="00D0523E" w:rsidRPr="00D0523E" w:rsidRDefault="00D0523E" w:rsidP="00D0523E">
      <w:pPr>
        <w:pStyle w:val="GraphicAnchor"/>
        <w:rPr>
          <w:noProof/>
          <w:sz w:val="24"/>
        </w:rPr>
      </w:pPr>
      <w:r w:rsidRPr="00D0523E">
        <w:rPr>
          <w:noProof/>
          <w:sz w:val="24"/>
        </w:rPr>
        <w:t>i2c_address = 0x48</w:t>
      </w:r>
    </w:p>
    <w:p w14:paraId="53B0D4C5" w14:textId="77777777" w:rsidR="00D0523E" w:rsidRPr="00D0523E" w:rsidRDefault="00D0523E" w:rsidP="00D0523E">
      <w:pPr>
        <w:pStyle w:val="GraphicAnchor"/>
        <w:rPr>
          <w:noProof/>
          <w:sz w:val="24"/>
        </w:rPr>
      </w:pPr>
    </w:p>
    <w:p w14:paraId="41DF6368" w14:textId="77777777" w:rsidR="00D0523E" w:rsidRPr="00D0523E" w:rsidRDefault="00D0523E" w:rsidP="00D0523E">
      <w:pPr>
        <w:pStyle w:val="GraphicAnchor"/>
        <w:rPr>
          <w:noProof/>
          <w:sz w:val="24"/>
        </w:rPr>
      </w:pPr>
      <w:r w:rsidRPr="00D0523E">
        <w:rPr>
          <w:noProof/>
          <w:sz w:val="24"/>
        </w:rPr>
        <w:t># Register addresses</w:t>
      </w:r>
    </w:p>
    <w:p w14:paraId="31F55E74" w14:textId="77777777" w:rsidR="00D0523E" w:rsidRPr="00D0523E" w:rsidRDefault="00D0523E" w:rsidP="00D0523E">
      <w:pPr>
        <w:pStyle w:val="GraphicAnchor"/>
        <w:rPr>
          <w:noProof/>
          <w:sz w:val="24"/>
        </w:rPr>
      </w:pPr>
      <w:r w:rsidRPr="00D0523E">
        <w:rPr>
          <w:noProof/>
          <w:sz w:val="24"/>
        </w:rPr>
        <w:t>reg_temp = 0x00</w:t>
      </w:r>
    </w:p>
    <w:p w14:paraId="2D356188" w14:textId="77777777" w:rsidR="00D0523E" w:rsidRPr="00D0523E" w:rsidRDefault="00D0523E" w:rsidP="00D0523E">
      <w:pPr>
        <w:pStyle w:val="GraphicAnchor"/>
        <w:rPr>
          <w:noProof/>
          <w:sz w:val="24"/>
        </w:rPr>
      </w:pPr>
      <w:r w:rsidRPr="00D0523E">
        <w:rPr>
          <w:noProof/>
          <w:sz w:val="24"/>
        </w:rPr>
        <w:t>reg_config = 0x01</w:t>
      </w:r>
    </w:p>
    <w:p w14:paraId="73EB6CA1" w14:textId="77777777" w:rsidR="00D0523E" w:rsidRPr="00D0523E" w:rsidRDefault="00D0523E" w:rsidP="00D0523E">
      <w:pPr>
        <w:pStyle w:val="GraphicAnchor"/>
        <w:rPr>
          <w:noProof/>
          <w:sz w:val="24"/>
        </w:rPr>
      </w:pPr>
    </w:p>
    <w:p w14:paraId="29B34E9B" w14:textId="77777777" w:rsidR="00D0523E" w:rsidRPr="00D0523E" w:rsidRDefault="00D0523E" w:rsidP="00D0523E">
      <w:pPr>
        <w:pStyle w:val="GraphicAnchor"/>
        <w:rPr>
          <w:noProof/>
          <w:sz w:val="24"/>
        </w:rPr>
      </w:pPr>
      <w:r w:rsidRPr="00D0523E">
        <w:rPr>
          <w:noProof/>
          <w:sz w:val="24"/>
        </w:rPr>
        <w:t># Calculate the 2's complement of a number</w:t>
      </w:r>
    </w:p>
    <w:p w14:paraId="5EDB5C5C" w14:textId="77777777" w:rsidR="00D0523E" w:rsidRPr="00D0523E" w:rsidRDefault="00D0523E" w:rsidP="00D0523E">
      <w:pPr>
        <w:pStyle w:val="GraphicAnchor"/>
        <w:rPr>
          <w:noProof/>
          <w:sz w:val="24"/>
        </w:rPr>
      </w:pPr>
      <w:r w:rsidRPr="00D0523E">
        <w:rPr>
          <w:noProof/>
          <w:sz w:val="24"/>
        </w:rPr>
        <w:t>def twos_comp(val, bits):</w:t>
      </w:r>
    </w:p>
    <w:p w14:paraId="20731D46" w14:textId="77777777" w:rsidR="00D0523E" w:rsidRPr="00D0523E" w:rsidRDefault="00D0523E" w:rsidP="00D0523E">
      <w:pPr>
        <w:pStyle w:val="GraphicAnchor"/>
        <w:rPr>
          <w:noProof/>
          <w:sz w:val="24"/>
        </w:rPr>
      </w:pPr>
      <w:r w:rsidRPr="00D0523E">
        <w:rPr>
          <w:noProof/>
          <w:sz w:val="24"/>
        </w:rPr>
        <w:t xml:space="preserve">    if (val &amp; (1 &lt;&lt; (bits - 1))) != 0:</w:t>
      </w:r>
    </w:p>
    <w:p w14:paraId="7B36D6D3" w14:textId="77777777" w:rsidR="00D0523E" w:rsidRPr="00D0523E" w:rsidRDefault="00D0523E" w:rsidP="00D0523E">
      <w:pPr>
        <w:pStyle w:val="GraphicAnchor"/>
        <w:rPr>
          <w:noProof/>
          <w:sz w:val="24"/>
        </w:rPr>
      </w:pPr>
      <w:r w:rsidRPr="00D0523E">
        <w:rPr>
          <w:noProof/>
          <w:sz w:val="24"/>
        </w:rPr>
        <w:t xml:space="preserve">        val = val - (1 &lt;&lt; bits)</w:t>
      </w:r>
    </w:p>
    <w:p w14:paraId="01DC590A" w14:textId="77777777" w:rsidR="00D0523E" w:rsidRPr="00D0523E" w:rsidRDefault="00D0523E" w:rsidP="00D0523E">
      <w:pPr>
        <w:pStyle w:val="GraphicAnchor"/>
        <w:rPr>
          <w:noProof/>
          <w:sz w:val="24"/>
        </w:rPr>
      </w:pPr>
      <w:r w:rsidRPr="00D0523E">
        <w:rPr>
          <w:noProof/>
          <w:sz w:val="24"/>
        </w:rPr>
        <w:t xml:space="preserve">    return val</w:t>
      </w:r>
    </w:p>
    <w:p w14:paraId="7D5075D3" w14:textId="77777777" w:rsidR="00D0523E" w:rsidRPr="00D0523E" w:rsidRDefault="00D0523E" w:rsidP="00D0523E">
      <w:pPr>
        <w:pStyle w:val="GraphicAnchor"/>
        <w:rPr>
          <w:noProof/>
          <w:sz w:val="24"/>
        </w:rPr>
      </w:pPr>
    </w:p>
    <w:p w14:paraId="12C50B68" w14:textId="77777777" w:rsidR="00D0523E" w:rsidRPr="00D0523E" w:rsidRDefault="00D0523E" w:rsidP="00D0523E">
      <w:pPr>
        <w:pStyle w:val="GraphicAnchor"/>
        <w:rPr>
          <w:noProof/>
          <w:sz w:val="24"/>
        </w:rPr>
      </w:pPr>
      <w:r w:rsidRPr="00D0523E">
        <w:rPr>
          <w:noProof/>
          <w:sz w:val="24"/>
        </w:rPr>
        <w:t># Read temperature registers and calculate Celsius</w:t>
      </w:r>
    </w:p>
    <w:p w14:paraId="2C53409E" w14:textId="77777777" w:rsidR="00D0523E" w:rsidRPr="00D0523E" w:rsidRDefault="00D0523E" w:rsidP="00D0523E">
      <w:pPr>
        <w:pStyle w:val="GraphicAnchor"/>
        <w:rPr>
          <w:noProof/>
          <w:sz w:val="24"/>
        </w:rPr>
      </w:pPr>
      <w:r w:rsidRPr="00D0523E">
        <w:rPr>
          <w:noProof/>
          <w:sz w:val="24"/>
        </w:rPr>
        <w:t>def read_temp():</w:t>
      </w:r>
    </w:p>
    <w:p w14:paraId="10E2AAD8" w14:textId="77777777" w:rsidR="00D0523E" w:rsidRPr="00D0523E" w:rsidRDefault="00D0523E" w:rsidP="00D0523E">
      <w:pPr>
        <w:pStyle w:val="GraphicAnchor"/>
        <w:rPr>
          <w:noProof/>
          <w:sz w:val="24"/>
        </w:rPr>
      </w:pPr>
    </w:p>
    <w:p w14:paraId="62C0D1D8" w14:textId="77777777" w:rsidR="00D0523E" w:rsidRPr="00D0523E" w:rsidRDefault="00D0523E" w:rsidP="00D0523E">
      <w:pPr>
        <w:pStyle w:val="GraphicAnchor"/>
        <w:rPr>
          <w:noProof/>
          <w:sz w:val="24"/>
        </w:rPr>
      </w:pPr>
      <w:r w:rsidRPr="00D0523E">
        <w:rPr>
          <w:noProof/>
          <w:sz w:val="24"/>
        </w:rPr>
        <w:t xml:space="preserve">    # Read temperature registers</w:t>
      </w:r>
    </w:p>
    <w:p w14:paraId="1A3F4036" w14:textId="77777777" w:rsidR="00D0523E" w:rsidRPr="00D0523E" w:rsidRDefault="00D0523E" w:rsidP="00D0523E">
      <w:pPr>
        <w:pStyle w:val="GraphicAnchor"/>
        <w:rPr>
          <w:noProof/>
          <w:sz w:val="24"/>
        </w:rPr>
      </w:pPr>
      <w:r w:rsidRPr="00D0523E">
        <w:rPr>
          <w:noProof/>
          <w:sz w:val="24"/>
        </w:rPr>
        <w:t xml:space="preserve">    val = bus.read_i2c_block_data(i2c_address, reg_temp, 2)</w:t>
      </w:r>
    </w:p>
    <w:p w14:paraId="078F0AF2" w14:textId="77777777" w:rsidR="00D0523E" w:rsidRPr="00D0523E" w:rsidRDefault="00D0523E" w:rsidP="00D0523E">
      <w:pPr>
        <w:pStyle w:val="GraphicAnchor"/>
        <w:rPr>
          <w:noProof/>
          <w:sz w:val="24"/>
        </w:rPr>
      </w:pPr>
      <w:r w:rsidRPr="00D0523E">
        <w:rPr>
          <w:noProof/>
          <w:sz w:val="24"/>
        </w:rPr>
        <w:t xml:space="preserve">    # NOTE: val[0] = MSB byte 1, val [1] = LSB byte 2</w:t>
      </w:r>
    </w:p>
    <w:p w14:paraId="15A3A9A7" w14:textId="77777777" w:rsidR="00D0523E" w:rsidRPr="00D0523E" w:rsidRDefault="00D0523E" w:rsidP="00D0523E">
      <w:pPr>
        <w:pStyle w:val="GraphicAnchor"/>
        <w:rPr>
          <w:noProof/>
          <w:sz w:val="24"/>
        </w:rPr>
      </w:pPr>
      <w:r w:rsidRPr="00D0523E">
        <w:rPr>
          <w:noProof/>
          <w:sz w:val="24"/>
        </w:rPr>
        <w:t xml:space="preserve">    #print ("!shifted val[0] = ", bin(val[0]), "val[1] = ", bin(val[1]))</w:t>
      </w:r>
    </w:p>
    <w:p w14:paraId="42B026F0" w14:textId="77777777" w:rsidR="00D0523E" w:rsidRPr="00D0523E" w:rsidRDefault="00D0523E" w:rsidP="00D0523E">
      <w:pPr>
        <w:pStyle w:val="GraphicAnchor"/>
        <w:rPr>
          <w:noProof/>
          <w:sz w:val="24"/>
        </w:rPr>
      </w:pPr>
    </w:p>
    <w:p w14:paraId="7AD292A9" w14:textId="77777777" w:rsidR="00D0523E" w:rsidRPr="00D0523E" w:rsidRDefault="00D0523E" w:rsidP="00D0523E">
      <w:pPr>
        <w:pStyle w:val="GraphicAnchor"/>
        <w:rPr>
          <w:noProof/>
          <w:sz w:val="24"/>
        </w:rPr>
      </w:pPr>
      <w:r w:rsidRPr="00D0523E">
        <w:rPr>
          <w:noProof/>
          <w:sz w:val="24"/>
        </w:rPr>
        <w:t xml:space="preserve">    temp_c = (val[0] &lt;&lt; 4) | (val[1] &gt;&gt; 4)</w:t>
      </w:r>
    </w:p>
    <w:p w14:paraId="7B51568D" w14:textId="77777777" w:rsidR="00D0523E" w:rsidRPr="00D0523E" w:rsidRDefault="00D0523E" w:rsidP="00D0523E">
      <w:pPr>
        <w:pStyle w:val="GraphicAnchor"/>
        <w:rPr>
          <w:noProof/>
          <w:sz w:val="24"/>
        </w:rPr>
      </w:pPr>
      <w:r w:rsidRPr="00D0523E">
        <w:rPr>
          <w:noProof/>
          <w:sz w:val="24"/>
        </w:rPr>
        <w:t xml:space="preserve">    #print (" shifted val[0] = ", bin(val[0] &lt;&lt; 4), "val[1] = ", bin(val[1] &gt;&gt; 4))</w:t>
      </w:r>
    </w:p>
    <w:p w14:paraId="7A72547B" w14:textId="77777777" w:rsidR="00D0523E" w:rsidRPr="00D0523E" w:rsidRDefault="00D0523E" w:rsidP="00D0523E">
      <w:pPr>
        <w:pStyle w:val="GraphicAnchor"/>
        <w:rPr>
          <w:noProof/>
          <w:sz w:val="24"/>
        </w:rPr>
      </w:pPr>
      <w:r w:rsidRPr="00D0523E">
        <w:rPr>
          <w:noProof/>
          <w:sz w:val="24"/>
        </w:rPr>
        <w:t xml:space="preserve">    #print (bin(temp_c))</w:t>
      </w:r>
    </w:p>
    <w:p w14:paraId="0F1FFD3B" w14:textId="77777777" w:rsidR="00D0523E" w:rsidRPr="00D0523E" w:rsidRDefault="00D0523E" w:rsidP="00D0523E">
      <w:pPr>
        <w:pStyle w:val="GraphicAnchor"/>
        <w:rPr>
          <w:noProof/>
          <w:sz w:val="24"/>
        </w:rPr>
      </w:pPr>
    </w:p>
    <w:p w14:paraId="59426E5D" w14:textId="77777777" w:rsidR="00D0523E" w:rsidRPr="00D0523E" w:rsidRDefault="00D0523E" w:rsidP="00D0523E">
      <w:pPr>
        <w:pStyle w:val="GraphicAnchor"/>
        <w:rPr>
          <w:noProof/>
          <w:sz w:val="24"/>
        </w:rPr>
      </w:pPr>
      <w:r w:rsidRPr="00D0523E">
        <w:rPr>
          <w:noProof/>
          <w:sz w:val="24"/>
        </w:rPr>
        <w:t xml:space="preserve">    # Convert to 2s complement (temperatures can be negative)</w:t>
      </w:r>
    </w:p>
    <w:p w14:paraId="6490CCE2" w14:textId="77777777" w:rsidR="00D0523E" w:rsidRPr="00D0523E" w:rsidRDefault="00D0523E" w:rsidP="00D0523E">
      <w:pPr>
        <w:pStyle w:val="GraphicAnchor"/>
        <w:rPr>
          <w:noProof/>
          <w:sz w:val="24"/>
        </w:rPr>
      </w:pPr>
      <w:r w:rsidRPr="00D0523E">
        <w:rPr>
          <w:noProof/>
          <w:sz w:val="24"/>
        </w:rPr>
        <w:t xml:space="preserve">    temp_c = twos_comp(temp_c, 12)</w:t>
      </w:r>
    </w:p>
    <w:p w14:paraId="2210F7E9" w14:textId="77777777" w:rsidR="00D0523E" w:rsidRPr="00D0523E" w:rsidRDefault="00D0523E" w:rsidP="00D0523E">
      <w:pPr>
        <w:pStyle w:val="GraphicAnchor"/>
        <w:rPr>
          <w:noProof/>
          <w:sz w:val="24"/>
        </w:rPr>
      </w:pPr>
    </w:p>
    <w:p w14:paraId="00035827" w14:textId="77777777" w:rsidR="00D0523E" w:rsidRPr="00D0523E" w:rsidRDefault="00D0523E" w:rsidP="00D0523E">
      <w:pPr>
        <w:pStyle w:val="GraphicAnchor"/>
        <w:rPr>
          <w:noProof/>
          <w:sz w:val="24"/>
        </w:rPr>
      </w:pPr>
      <w:r w:rsidRPr="00D0523E">
        <w:rPr>
          <w:noProof/>
          <w:sz w:val="24"/>
        </w:rPr>
        <w:t xml:space="preserve">    # Convert registers value to temperature (C)</w:t>
      </w:r>
    </w:p>
    <w:p w14:paraId="1B596D9E" w14:textId="77777777" w:rsidR="00D0523E" w:rsidRPr="00D0523E" w:rsidRDefault="00D0523E" w:rsidP="00D0523E">
      <w:pPr>
        <w:pStyle w:val="GraphicAnchor"/>
        <w:rPr>
          <w:noProof/>
          <w:sz w:val="24"/>
        </w:rPr>
      </w:pPr>
      <w:r w:rsidRPr="00D0523E">
        <w:rPr>
          <w:noProof/>
          <w:sz w:val="24"/>
        </w:rPr>
        <w:t xml:space="preserve">    temp_c = temp_c * 0.0625</w:t>
      </w:r>
    </w:p>
    <w:p w14:paraId="50CF08A3" w14:textId="77777777" w:rsidR="00D0523E" w:rsidRPr="00D0523E" w:rsidRDefault="00D0523E" w:rsidP="00D0523E">
      <w:pPr>
        <w:pStyle w:val="GraphicAnchor"/>
        <w:rPr>
          <w:noProof/>
          <w:sz w:val="24"/>
        </w:rPr>
      </w:pPr>
    </w:p>
    <w:p w14:paraId="318B2C65" w14:textId="77777777" w:rsidR="00D0523E" w:rsidRPr="00D0523E" w:rsidRDefault="00D0523E" w:rsidP="00D0523E">
      <w:pPr>
        <w:pStyle w:val="GraphicAnchor"/>
        <w:rPr>
          <w:noProof/>
          <w:sz w:val="24"/>
        </w:rPr>
      </w:pPr>
      <w:r w:rsidRPr="00D0523E">
        <w:rPr>
          <w:noProof/>
          <w:sz w:val="24"/>
        </w:rPr>
        <w:t xml:space="preserve">    return temp_c</w:t>
      </w:r>
    </w:p>
    <w:p w14:paraId="4332F250" w14:textId="77777777" w:rsidR="00D0523E" w:rsidRPr="00D0523E" w:rsidRDefault="00D0523E" w:rsidP="00D0523E">
      <w:pPr>
        <w:pStyle w:val="GraphicAnchor"/>
        <w:rPr>
          <w:noProof/>
          <w:sz w:val="24"/>
        </w:rPr>
      </w:pPr>
    </w:p>
    <w:p w14:paraId="1486B5D1" w14:textId="77777777" w:rsidR="00D0523E" w:rsidRPr="00D0523E" w:rsidRDefault="00D0523E" w:rsidP="00D0523E">
      <w:pPr>
        <w:pStyle w:val="GraphicAnchor"/>
        <w:rPr>
          <w:noProof/>
          <w:sz w:val="24"/>
        </w:rPr>
      </w:pPr>
      <w:r w:rsidRPr="00D0523E">
        <w:rPr>
          <w:noProof/>
          <w:sz w:val="24"/>
        </w:rPr>
        <w:t># Initialize I2C (SMBus)</w:t>
      </w:r>
    </w:p>
    <w:p w14:paraId="0EF9C2BC" w14:textId="77777777" w:rsidR="00D0523E" w:rsidRPr="00D0523E" w:rsidRDefault="00D0523E" w:rsidP="00D0523E">
      <w:pPr>
        <w:pStyle w:val="GraphicAnchor"/>
        <w:rPr>
          <w:noProof/>
          <w:sz w:val="24"/>
        </w:rPr>
      </w:pPr>
      <w:r w:rsidRPr="00D0523E">
        <w:rPr>
          <w:noProof/>
          <w:sz w:val="24"/>
        </w:rPr>
        <w:t>bus = smbus.SMBus(i2c_ch)</w:t>
      </w:r>
    </w:p>
    <w:p w14:paraId="1EB0556E" w14:textId="77777777" w:rsidR="00D0523E" w:rsidRPr="00D0523E" w:rsidRDefault="00D0523E" w:rsidP="00D0523E">
      <w:pPr>
        <w:pStyle w:val="GraphicAnchor"/>
        <w:rPr>
          <w:noProof/>
          <w:sz w:val="24"/>
        </w:rPr>
      </w:pPr>
    </w:p>
    <w:p w14:paraId="6DCA1A1A" w14:textId="77777777" w:rsidR="00D0523E" w:rsidRPr="00D0523E" w:rsidRDefault="00D0523E" w:rsidP="00D0523E">
      <w:pPr>
        <w:pStyle w:val="GraphicAnchor"/>
        <w:rPr>
          <w:noProof/>
          <w:sz w:val="24"/>
        </w:rPr>
      </w:pPr>
      <w:r w:rsidRPr="00D0523E">
        <w:rPr>
          <w:noProof/>
          <w:sz w:val="24"/>
        </w:rPr>
        <w:t># Read the CONFIG register (2 bytes)</w:t>
      </w:r>
    </w:p>
    <w:p w14:paraId="7D5839AC" w14:textId="77777777" w:rsidR="00D0523E" w:rsidRPr="00D0523E" w:rsidRDefault="00D0523E" w:rsidP="00D0523E">
      <w:pPr>
        <w:pStyle w:val="GraphicAnchor"/>
        <w:rPr>
          <w:noProof/>
          <w:sz w:val="24"/>
        </w:rPr>
      </w:pPr>
      <w:r w:rsidRPr="00D0523E">
        <w:rPr>
          <w:noProof/>
          <w:sz w:val="24"/>
        </w:rPr>
        <w:t>val = bus.read_i2c_block_data(i2c_address, reg_config, 2)</w:t>
      </w:r>
    </w:p>
    <w:p w14:paraId="3CA980C8" w14:textId="77777777" w:rsidR="00D0523E" w:rsidRPr="00D0523E" w:rsidRDefault="00D0523E" w:rsidP="00D0523E">
      <w:pPr>
        <w:pStyle w:val="GraphicAnchor"/>
        <w:rPr>
          <w:noProof/>
          <w:sz w:val="24"/>
        </w:rPr>
      </w:pPr>
    </w:p>
    <w:p w14:paraId="4DBE57E4" w14:textId="77777777" w:rsidR="00D0523E" w:rsidRPr="00D0523E" w:rsidRDefault="00D0523E" w:rsidP="00D0523E">
      <w:pPr>
        <w:pStyle w:val="GraphicAnchor"/>
        <w:rPr>
          <w:noProof/>
          <w:sz w:val="24"/>
        </w:rPr>
      </w:pPr>
      <w:r w:rsidRPr="00D0523E">
        <w:rPr>
          <w:noProof/>
          <w:sz w:val="24"/>
        </w:rPr>
        <w:t>print("\nGagandeep Singh Saini N01305833\n")</w:t>
      </w:r>
    </w:p>
    <w:p w14:paraId="1A3E9A80" w14:textId="77777777" w:rsidR="00D0523E" w:rsidRPr="00D0523E" w:rsidRDefault="00D0523E" w:rsidP="00D0523E">
      <w:pPr>
        <w:pStyle w:val="GraphicAnchor"/>
        <w:rPr>
          <w:noProof/>
          <w:sz w:val="24"/>
        </w:rPr>
      </w:pPr>
    </w:p>
    <w:p w14:paraId="6EB9DDB7" w14:textId="77777777" w:rsidR="00D0523E" w:rsidRPr="00D0523E" w:rsidRDefault="00D0523E" w:rsidP="00D0523E">
      <w:pPr>
        <w:pStyle w:val="GraphicAnchor"/>
        <w:rPr>
          <w:noProof/>
          <w:sz w:val="24"/>
        </w:rPr>
      </w:pPr>
      <w:r w:rsidRPr="00D0523E">
        <w:rPr>
          <w:noProof/>
          <w:sz w:val="24"/>
        </w:rPr>
        <w:t>print("Old CONFIG:", val)</w:t>
      </w:r>
    </w:p>
    <w:p w14:paraId="6B7B9EAD" w14:textId="77777777" w:rsidR="00D0523E" w:rsidRPr="00D0523E" w:rsidRDefault="00D0523E" w:rsidP="00D0523E">
      <w:pPr>
        <w:pStyle w:val="GraphicAnchor"/>
        <w:rPr>
          <w:noProof/>
          <w:sz w:val="24"/>
        </w:rPr>
      </w:pPr>
    </w:p>
    <w:p w14:paraId="008353F4" w14:textId="77777777" w:rsidR="00D0523E" w:rsidRPr="00D0523E" w:rsidRDefault="00D0523E" w:rsidP="00D0523E">
      <w:pPr>
        <w:pStyle w:val="GraphicAnchor"/>
        <w:rPr>
          <w:noProof/>
          <w:sz w:val="24"/>
        </w:rPr>
      </w:pPr>
    </w:p>
    <w:p w14:paraId="493869EB" w14:textId="77777777" w:rsidR="00D0523E" w:rsidRPr="00D0523E" w:rsidRDefault="00D0523E" w:rsidP="00D0523E">
      <w:pPr>
        <w:pStyle w:val="GraphicAnchor"/>
        <w:rPr>
          <w:noProof/>
          <w:sz w:val="24"/>
        </w:rPr>
      </w:pPr>
      <w:r w:rsidRPr="00D0523E">
        <w:rPr>
          <w:noProof/>
          <w:sz w:val="24"/>
        </w:rPr>
        <w:t># Set to 4 Hz sampling (CR1, CR0 = 0b10)</w:t>
      </w:r>
    </w:p>
    <w:p w14:paraId="144431A5" w14:textId="77777777" w:rsidR="00D0523E" w:rsidRPr="00D0523E" w:rsidRDefault="00D0523E" w:rsidP="00D0523E">
      <w:pPr>
        <w:pStyle w:val="GraphicAnchor"/>
        <w:rPr>
          <w:noProof/>
          <w:sz w:val="24"/>
        </w:rPr>
      </w:pPr>
      <w:r w:rsidRPr="00D0523E">
        <w:rPr>
          <w:noProof/>
          <w:sz w:val="24"/>
        </w:rPr>
        <w:t>val[1] = val[1] &amp; 0b00111111</w:t>
      </w:r>
    </w:p>
    <w:p w14:paraId="17313AA5" w14:textId="77777777" w:rsidR="00D0523E" w:rsidRPr="00D0523E" w:rsidRDefault="00D0523E" w:rsidP="00D0523E">
      <w:pPr>
        <w:pStyle w:val="GraphicAnchor"/>
        <w:rPr>
          <w:noProof/>
          <w:sz w:val="24"/>
        </w:rPr>
      </w:pPr>
      <w:r w:rsidRPr="00D0523E">
        <w:rPr>
          <w:noProof/>
          <w:sz w:val="24"/>
        </w:rPr>
        <w:t>val[1] = val[1] | (0b10 &lt;&lt; 6)</w:t>
      </w:r>
    </w:p>
    <w:p w14:paraId="56A38C27" w14:textId="77777777" w:rsidR="00D0523E" w:rsidRPr="00D0523E" w:rsidRDefault="00D0523E" w:rsidP="00D0523E">
      <w:pPr>
        <w:pStyle w:val="GraphicAnchor"/>
        <w:rPr>
          <w:noProof/>
          <w:sz w:val="24"/>
        </w:rPr>
      </w:pPr>
    </w:p>
    <w:p w14:paraId="5B44A78E" w14:textId="77777777" w:rsidR="00D0523E" w:rsidRPr="00D0523E" w:rsidRDefault="00D0523E" w:rsidP="00D0523E">
      <w:pPr>
        <w:pStyle w:val="GraphicAnchor"/>
        <w:rPr>
          <w:noProof/>
          <w:sz w:val="24"/>
        </w:rPr>
      </w:pPr>
      <w:r w:rsidRPr="00D0523E">
        <w:rPr>
          <w:noProof/>
          <w:sz w:val="24"/>
        </w:rPr>
        <w:t># Write 4 Hz sampling back to CONFIG</w:t>
      </w:r>
    </w:p>
    <w:p w14:paraId="73DCE84C" w14:textId="77777777" w:rsidR="00D0523E" w:rsidRPr="00D0523E" w:rsidRDefault="00D0523E" w:rsidP="00D0523E">
      <w:pPr>
        <w:pStyle w:val="GraphicAnchor"/>
        <w:rPr>
          <w:noProof/>
          <w:sz w:val="24"/>
        </w:rPr>
      </w:pPr>
      <w:r w:rsidRPr="00D0523E">
        <w:rPr>
          <w:noProof/>
          <w:sz w:val="24"/>
        </w:rPr>
        <w:t>bus.write_i2c_block_data(i2c_address, reg_config, val)</w:t>
      </w:r>
    </w:p>
    <w:p w14:paraId="7CC89328" w14:textId="77777777" w:rsidR="00D0523E" w:rsidRPr="00D0523E" w:rsidRDefault="00D0523E" w:rsidP="00D0523E">
      <w:pPr>
        <w:pStyle w:val="GraphicAnchor"/>
        <w:rPr>
          <w:noProof/>
          <w:sz w:val="24"/>
        </w:rPr>
      </w:pPr>
    </w:p>
    <w:p w14:paraId="35C266EF" w14:textId="77777777" w:rsidR="00D0523E" w:rsidRPr="00D0523E" w:rsidRDefault="00D0523E" w:rsidP="00D0523E">
      <w:pPr>
        <w:pStyle w:val="GraphicAnchor"/>
        <w:rPr>
          <w:noProof/>
          <w:sz w:val="24"/>
        </w:rPr>
      </w:pPr>
      <w:r w:rsidRPr="00D0523E">
        <w:rPr>
          <w:noProof/>
          <w:sz w:val="24"/>
        </w:rPr>
        <w:t># Read CONFIG to verify that we changed it</w:t>
      </w:r>
    </w:p>
    <w:p w14:paraId="7DF3ACF9" w14:textId="77777777" w:rsidR="00D0523E" w:rsidRPr="00D0523E" w:rsidRDefault="00D0523E" w:rsidP="00D0523E">
      <w:pPr>
        <w:pStyle w:val="GraphicAnchor"/>
        <w:rPr>
          <w:noProof/>
          <w:sz w:val="24"/>
        </w:rPr>
      </w:pPr>
      <w:r w:rsidRPr="00D0523E">
        <w:rPr>
          <w:noProof/>
          <w:sz w:val="24"/>
        </w:rPr>
        <w:t>val = bus.read_i2c_block_data(i2c_address, reg_config, 2)</w:t>
      </w:r>
    </w:p>
    <w:p w14:paraId="083FB79C" w14:textId="77777777" w:rsidR="00D0523E" w:rsidRPr="00D0523E" w:rsidRDefault="00D0523E" w:rsidP="00D0523E">
      <w:pPr>
        <w:pStyle w:val="GraphicAnchor"/>
        <w:rPr>
          <w:noProof/>
          <w:sz w:val="24"/>
        </w:rPr>
      </w:pPr>
      <w:r w:rsidRPr="00D0523E">
        <w:rPr>
          <w:noProof/>
          <w:sz w:val="24"/>
        </w:rPr>
        <w:t>print("New CONFIG:", val)</w:t>
      </w:r>
    </w:p>
    <w:p w14:paraId="0F73858F" w14:textId="77777777" w:rsidR="00D0523E" w:rsidRPr="00D0523E" w:rsidRDefault="00D0523E" w:rsidP="00D0523E">
      <w:pPr>
        <w:pStyle w:val="GraphicAnchor"/>
        <w:rPr>
          <w:noProof/>
          <w:sz w:val="24"/>
        </w:rPr>
      </w:pPr>
    </w:p>
    <w:p w14:paraId="5DD78707" w14:textId="77777777" w:rsidR="00D0523E" w:rsidRPr="00D0523E" w:rsidRDefault="00D0523E" w:rsidP="00D0523E">
      <w:pPr>
        <w:pStyle w:val="GraphicAnchor"/>
        <w:rPr>
          <w:noProof/>
          <w:sz w:val="24"/>
        </w:rPr>
      </w:pPr>
      <w:r w:rsidRPr="00D0523E">
        <w:rPr>
          <w:noProof/>
          <w:sz w:val="24"/>
        </w:rPr>
        <w:t># Print out temperature every second</w:t>
      </w:r>
    </w:p>
    <w:p w14:paraId="30640DB5" w14:textId="77777777" w:rsidR="00D0523E" w:rsidRPr="00D0523E" w:rsidRDefault="00D0523E" w:rsidP="00D0523E">
      <w:pPr>
        <w:pStyle w:val="GraphicAnchor"/>
        <w:rPr>
          <w:noProof/>
          <w:sz w:val="24"/>
        </w:rPr>
      </w:pPr>
      <w:r w:rsidRPr="00D0523E">
        <w:rPr>
          <w:noProof/>
          <w:sz w:val="24"/>
        </w:rPr>
        <w:t>while True:</w:t>
      </w:r>
    </w:p>
    <w:p w14:paraId="096E9D64" w14:textId="77777777" w:rsidR="00D0523E" w:rsidRPr="00D0523E" w:rsidRDefault="00D0523E" w:rsidP="00D0523E">
      <w:pPr>
        <w:pStyle w:val="GraphicAnchor"/>
        <w:rPr>
          <w:noProof/>
          <w:sz w:val="24"/>
        </w:rPr>
      </w:pPr>
      <w:r w:rsidRPr="00D0523E">
        <w:rPr>
          <w:noProof/>
          <w:sz w:val="24"/>
        </w:rPr>
        <w:t xml:space="preserve">    temperature = read_temp()</w:t>
      </w:r>
    </w:p>
    <w:p w14:paraId="7398C77D" w14:textId="77777777" w:rsidR="00D0523E" w:rsidRPr="00D0523E" w:rsidRDefault="00D0523E" w:rsidP="00D0523E">
      <w:pPr>
        <w:pStyle w:val="GraphicAnchor"/>
        <w:rPr>
          <w:noProof/>
          <w:sz w:val="24"/>
        </w:rPr>
      </w:pPr>
      <w:r w:rsidRPr="00D0523E">
        <w:rPr>
          <w:noProof/>
          <w:sz w:val="24"/>
        </w:rPr>
        <w:t xml:space="preserve">    print(round(temperature, 2), "C")</w:t>
      </w:r>
    </w:p>
    <w:p w14:paraId="37262D47" w14:textId="644BD30B" w:rsidR="00D0523E" w:rsidRDefault="00D0523E" w:rsidP="00D0523E">
      <w:pPr>
        <w:pStyle w:val="GraphicAnchor"/>
        <w:rPr>
          <w:noProof/>
          <w:sz w:val="24"/>
        </w:rPr>
      </w:pPr>
      <w:r w:rsidRPr="00D0523E">
        <w:rPr>
          <w:noProof/>
          <w:sz w:val="24"/>
        </w:rPr>
        <w:t xml:space="preserve">    time.sleep(1)</w:t>
      </w:r>
    </w:p>
    <w:p w14:paraId="4BEC3EAA" w14:textId="76333220" w:rsidR="00D0523E" w:rsidRDefault="00D0523E" w:rsidP="00D0523E">
      <w:pPr>
        <w:pStyle w:val="GraphicAnchor"/>
        <w:rPr>
          <w:noProof/>
          <w:sz w:val="24"/>
        </w:rPr>
      </w:pPr>
    </w:p>
    <w:p w14:paraId="46EAFA3C" w14:textId="77777777" w:rsidR="00D0523E" w:rsidRDefault="00D0523E" w:rsidP="00D0523E">
      <w:pPr>
        <w:pStyle w:val="GraphicAnchor"/>
        <w:rPr>
          <w:noProof/>
          <w:sz w:val="24"/>
        </w:rPr>
      </w:pPr>
    </w:p>
    <w:p w14:paraId="2AF5D09D" w14:textId="3E89C8D9" w:rsidR="00D0523E" w:rsidRDefault="00D0523E" w:rsidP="00D0523E">
      <w:pPr>
        <w:pStyle w:val="GraphicAnchor"/>
        <w:rPr>
          <w:noProof/>
          <w:sz w:val="24"/>
        </w:rPr>
      </w:pPr>
      <w:r>
        <w:rPr>
          <w:b/>
          <w:bCs/>
          <w:noProof/>
          <w:color w:val="476166"/>
          <w:sz w:val="32"/>
          <w:szCs w:val="32"/>
        </w:rPr>
        <w:t>Conclusion</w:t>
      </w:r>
    </w:p>
    <w:p w14:paraId="000F4161" w14:textId="3F8E9BA0" w:rsidR="00D0523E" w:rsidRDefault="00D0523E" w:rsidP="00D0523E">
      <w:pPr>
        <w:pStyle w:val="GraphicAnchor"/>
        <w:rPr>
          <w:noProof/>
          <w:sz w:val="24"/>
        </w:rPr>
      </w:pPr>
    </w:p>
    <w:p w14:paraId="5CF51C12" w14:textId="1CDBB214" w:rsidR="00D0523E" w:rsidRDefault="00D0523E" w:rsidP="00D0523E">
      <w:pPr>
        <w:pStyle w:val="GraphicAnchor"/>
        <w:rPr>
          <w:noProof/>
          <w:sz w:val="24"/>
        </w:rPr>
      </w:pPr>
      <w:r>
        <w:rPr>
          <w:noProof/>
          <w:sz w:val="24"/>
        </w:rPr>
        <w:t xml:space="preserve">In conclusion, </w:t>
      </w:r>
      <w:r w:rsidR="00A443FB">
        <w:rPr>
          <w:noProof/>
          <w:sz w:val="24"/>
        </w:rPr>
        <w:t>I’ve</w:t>
      </w:r>
      <w:r>
        <w:rPr>
          <w:noProof/>
          <w:sz w:val="24"/>
        </w:rPr>
        <w:t xml:space="preserve"> accomplish</w:t>
      </w:r>
      <w:r w:rsidR="00A443FB">
        <w:rPr>
          <w:noProof/>
          <w:sz w:val="24"/>
        </w:rPr>
        <w:t>ed</w:t>
      </w:r>
      <w:r>
        <w:rPr>
          <w:noProof/>
          <w:sz w:val="24"/>
        </w:rPr>
        <w:t xml:space="preserve"> what I wanted, which was to get this project working and mainly without any problems. The Sb Weather app is also done and ready to be linked with this hardware project, now the only challenge is to find how the data would be sent to the database and pulled to the app</w:t>
      </w:r>
      <w:r w:rsidR="00B628B3">
        <w:rPr>
          <w:noProof/>
          <w:sz w:val="24"/>
        </w:rPr>
        <w:t xml:space="preserve"> which will be done next semester. During this course, </w:t>
      </w:r>
      <w:r w:rsidR="00707D24">
        <w:rPr>
          <w:noProof/>
          <w:sz w:val="24"/>
        </w:rPr>
        <w:t xml:space="preserve">the </w:t>
      </w:r>
      <w:r w:rsidR="00B628B3">
        <w:rPr>
          <w:noProof/>
          <w:sz w:val="24"/>
        </w:rPr>
        <w:t>first and the important thing I learned is that</w:t>
      </w:r>
      <w:r w:rsidR="00707D24">
        <w:rPr>
          <w:noProof/>
          <w:sz w:val="24"/>
        </w:rPr>
        <w:t>,</w:t>
      </w:r>
      <w:r w:rsidR="00B628B3">
        <w:rPr>
          <w:noProof/>
          <w:sz w:val="24"/>
        </w:rPr>
        <w:t xml:space="preserve"> the finished product needs to be tested before it</w:t>
      </w:r>
      <w:r w:rsidR="00707D24">
        <w:rPr>
          <w:noProof/>
          <w:sz w:val="24"/>
        </w:rPr>
        <w:t>’</w:t>
      </w:r>
      <w:r w:rsidR="00B628B3">
        <w:rPr>
          <w:noProof/>
          <w:sz w:val="24"/>
        </w:rPr>
        <w:t>s plugged into the power, if issues ar</w:t>
      </w:r>
      <w:r w:rsidR="00707D24">
        <w:rPr>
          <w:noProof/>
          <w:sz w:val="24"/>
        </w:rPr>
        <w:t>ise</w:t>
      </w:r>
      <w:r w:rsidR="00B628B3">
        <w:rPr>
          <w:noProof/>
          <w:sz w:val="24"/>
        </w:rPr>
        <w:t xml:space="preserve"> it w</w:t>
      </w:r>
      <w:r w:rsidR="00A443FB">
        <w:rPr>
          <w:noProof/>
          <w:sz w:val="24"/>
        </w:rPr>
        <w:t xml:space="preserve">ill not </w:t>
      </w:r>
      <w:r w:rsidR="00B628B3">
        <w:rPr>
          <w:noProof/>
          <w:sz w:val="24"/>
        </w:rPr>
        <w:t>short circuit the design</w:t>
      </w:r>
      <w:r w:rsidR="00A443FB">
        <w:rPr>
          <w:noProof/>
          <w:sz w:val="24"/>
        </w:rPr>
        <w:t>. If</w:t>
      </w:r>
      <w:r w:rsidR="00B628B3">
        <w:rPr>
          <w:noProof/>
          <w:sz w:val="24"/>
        </w:rPr>
        <w:t xml:space="preserve"> it wasn’t for the professor prov</w:t>
      </w:r>
      <w:r w:rsidR="00707D24">
        <w:rPr>
          <w:noProof/>
          <w:sz w:val="24"/>
        </w:rPr>
        <w:t>i</w:t>
      </w:r>
      <w:r w:rsidR="00B628B3">
        <w:rPr>
          <w:noProof/>
          <w:sz w:val="24"/>
        </w:rPr>
        <w:t>ding the “testing of the circuit” document I would have done exactly this</w:t>
      </w:r>
      <w:r w:rsidR="00A443FB">
        <w:rPr>
          <w:noProof/>
          <w:sz w:val="24"/>
        </w:rPr>
        <w:t>. Secondly, go in steps while testing.</w:t>
      </w:r>
    </w:p>
    <w:p w14:paraId="334B7BD6" w14:textId="3B5C29A7" w:rsidR="00160187" w:rsidRDefault="00160187" w:rsidP="00D0523E">
      <w:pPr>
        <w:pStyle w:val="GraphicAnchor"/>
        <w:rPr>
          <w:noProof/>
          <w:sz w:val="24"/>
        </w:rPr>
      </w:pPr>
    </w:p>
    <w:p w14:paraId="59B6B878" w14:textId="51CFB466" w:rsidR="00160187" w:rsidRDefault="00160187" w:rsidP="00D0523E">
      <w:pPr>
        <w:pStyle w:val="GraphicAnchor"/>
        <w:rPr>
          <w:noProof/>
          <w:sz w:val="24"/>
        </w:rPr>
      </w:pPr>
    </w:p>
    <w:p w14:paraId="055423DD" w14:textId="59D88C98" w:rsidR="00160187" w:rsidRDefault="00160187" w:rsidP="00160187">
      <w:pPr>
        <w:pStyle w:val="GraphicAnchor"/>
        <w:rPr>
          <w:b/>
          <w:bCs/>
          <w:noProof/>
          <w:color w:val="476166"/>
          <w:sz w:val="32"/>
          <w:szCs w:val="32"/>
        </w:rPr>
      </w:pPr>
      <w:r>
        <w:rPr>
          <w:b/>
          <w:bCs/>
          <w:noProof/>
          <w:color w:val="476166"/>
          <w:sz w:val="32"/>
          <w:szCs w:val="32"/>
        </w:rPr>
        <w:t>GitHub Link for the app</w:t>
      </w:r>
    </w:p>
    <w:p w14:paraId="02CC772C" w14:textId="77777777" w:rsidR="00160187" w:rsidRDefault="00160187" w:rsidP="00160187">
      <w:pPr>
        <w:pStyle w:val="GraphicAnchor"/>
        <w:rPr>
          <w:noProof/>
          <w:sz w:val="24"/>
        </w:rPr>
      </w:pPr>
    </w:p>
    <w:p w14:paraId="63968EBD" w14:textId="5EEE629C" w:rsidR="00160187" w:rsidRPr="00160187" w:rsidRDefault="00160187" w:rsidP="00160187">
      <w:pPr>
        <w:pStyle w:val="GraphicAnchor"/>
        <w:rPr>
          <w:noProof/>
          <w:sz w:val="24"/>
        </w:rPr>
      </w:pPr>
      <w:r>
        <w:rPr>
          <w:noProof/>
          <w:sz w:val="24"/>
        </w:rPr>
        <w:t>This github link is for the app (software project), which includes the code, etc. For hardware class github was not made because it was not required and did not need.</w:t>
      </w:r>
    </w:p>
    <w:p w14:paraId="2848A0F8" w14:textId="77777777" w:rsidR="00160187" w:rsidRDefault="00160187" w:rsidP="00D0523E">
      <w:pPr>
        <w:pStyle w:val="GraphicAnchor"/>
        <w:rPr>
          <w:noProof/>
          <w:sz w:val="24"/>
        </w:rPr>
      </w:pPr>
    </w:p>
    <w:p w14:paraId="6B604CAD" w14:textId="752960CA" w:rsidR="00160187" w:rsidRPr="00D0523E" w:rsidRDefault="00160187" w:rsidP="00D0523E">
      <w:pPr>
        <w:pStyle w:val="GraphicAnchor"/>
        <w:rPr>
          <w:noProof/>
          <w:sz w:val="24"/>
        </w:rPr>
      </w:pPr>
      <w:r w:rsidRPr="00160187">
        <w:rPr>
          <w:noProof/>
          <w:sz w:val="24"/>
        </w:rPr>
        <w:t>https://github.com/NatHed/Sunshine-Boys-Project/tree/master/Sunshine%20Boys</w:t>
      </w:r>
    </w:p>
    <w:p w14:paraId="09FBF580" w14:textId="77777777" w:rsidR="00BB3BD3" w:rsidRPr="00BB3BD3" w:rsidRDefault="00BB3BD3" w:rsidP="000930C3">
      <w:pPr>
        <w:pStyle w:val="GraphicAnchor"/>
        <w:rPr>
          <w:noProof/>
          <w:sz w:val="24"/>
        </w:rPr>
      </w:pPr>
    </w:p>
    <w:p w14:paraId="5982597E" w14:textId="77777777" w:rsidR="000930C3" w:rsidRDefault="000930C3" w:rsidP="002D2200">
      <w:pPr>
        <w:pStyle w:val="GraphicAnchor"/>
        <w:rPr>
          <w:noProof/>
          <w:sz w:val="24"/>
        </w:rPr>
      </w:pPr>
    </w:p>
    <w:p w14:paraId="3F47A808" w14:textId="3B05FF3E" w:rsidR="00F509DE" w:rsidRDefault="00F509DE" w:rsidP="002D2200">
      <w:pPr>
        <w:pStyle w:val="GraphicAnchor"/>
        <w:rPr>
          <w:noProof/>
          <w:sz w:val="24"/>
        </w:rPr>
      </w:pPr>
    </w:p>
    <w:p w14:paraId="701DBA2C" w14:textId="77777777" w:rsidR="00F509DE" w:rsidRPr="001D1B83" w:rsidRDefault="00F509DE" w:rsidP="002D2200">
      <w:pPr>
        <w:pStyle w:val="GraphicAnchor"/>
        <w:rPr>
          <w:noProof/>
          <w:sz w:val="24"/>
        </w:rPr>
      </w:pPr>
    </w:p>
    <w:sectPr w:rsidR="00F509DE" w:rsidRPr="001D1B83" w:rsidSect="00E74B29">
      <w:footerReference w:type="even" r:id="rId23"/>
      <w:footerReference w:type="default" r:id="rId2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5C384E" w14:textId="77777777" w:rsidR="006E7571" w:rsidRDefault="006E7571" w:rsidP="00E74B29">
      <w:r>
        <w:separator/>
      </w:r>
    </w:p>
  </w:endnote>
  <w:endnote w:type="continuationSeparator" w:id="0">
    <w:p w14:paraId="1ED180B6" w14:textId="77777777" w:rsidR="006E7571" w:rsidRDefault="006E7571"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54673A78"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3AF7FF"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105638"/>
      <w:docPartObj>
        <w:docPartGallery w:val="Page Numbers (Bottom of Page)"/>
        <w:docPartUnique/>
      </w:docPartObj>
    </w:sdtPr>
    <w:sdtEndPr/>
    <w:sdtContent>
      <w:sdt>
        <w:sdtPr>
          <w:id w:val="-1769616900"/>
          <w:docPartObj>
            <w:docPartGallery w:val="Page Numbers (Top of Page)"/>
            <w:docPartUnique/>
          </w:docPartObj>
        </w:sdtPr>
        <w:sdtEndPr/>
        <w:sdtContent>
          <w:p w14:paraId="001DFC89" w14:textId="23B54B3C" w:rsidR="00283DA3" w:rsidRDefault="00283DA3">
            <w:pPr>
              <w:pStyle w:val="Footer"/>
              <w:jc w:val="right"/>
            </w:pPr>
            <w:r>
              <w:t xml:space="preserve">Page </w:t>
            </w:r>
            <w:r>
              <w:rPr>
                <w:b w:val="0"/>
                <w:bCs/>
              </w:rPr>
              <w:fldChar w:fldCharType="begin"/>
            </w:r>
            <w:r>
              <w:rPr>
                <w:bCs/>
              </w:rPr>
              <w:instrText xml:space="preserve"> PAGE </w:instrText>
            </w:r>
            <w:r>
              <w:rPr>
                <w:b w:val="0"/>
                <w:bCs/>
              </w:rPr>
              <w:fldChar w:fldCharType="separate"/>
            </w:r>
            <w:r>
              <w:rPr>
                <w:bCs/>
                <w:noProof/>
              </w:rPr>
              <w:t>2</w:t>
            </w:r>
            <w:r>
              <w:rPr>
                <w:b w:val="0"/>
                <w:bCs/>
              </w:rPr>
              <w:fldChar w:fldCharType="end"/>
            </w:r>
            <w:r>
              <w:t xml:space="preserve"> of </w:t>
            </w:r>
            <w:r>
              <w:rPr>
                <w:b w:val="0"/>
                <w:bCs/>
              </w:rPr>
              <w:fldChar w:fldCharType="begin"/>
            </w:r>
            <w:r>
              <w:rPr>
                <w:bCs/>
              </w:rPr>
              <w:instrText xml:space="preserve"> NUMPAGES  </w:instrText>
            </w:r>
            <w:r>
              <w:rPr>
                <w:b w:val="0"/>
                <w:bCs/>
              </w:rPr>
              <w:fldChar w:fldCharType="separate"/>
            </w:r>
            <w:r>
              <w:rPr>
                <w:bCs/>
                <w:noProof/>
              </w:rPr>
              <w:t>2</w:t>
            </w:r>
            <w:r>
              <w:rPr>
                <w:b w:val="0"/>
                <w:bCs/>
              </w:rPr>
              <w:fldChar w:fldCharType="end"/>
            </w:r>
          </w:p>
        </w:sdtContent>
      </w:sdt>
    </w:sdtContent>
  </w:sdt>
  <w:p w14:paraId="2C255A8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BE873F" w14:textId="77777777" w:rsidR="006E7571" w:rsidRDefault="006E7571" w:rsidP="00E74B29">
      <w:r>
        <w:separator/>
      </w:r>
    </w:p>
  </w:footnote>
  <w:footnote w:type="continuationSeparator" w:id="0">
    <w:p w14:paraId="560CE960" w14:textId="77777777" w:rsidR="006E7571" w:rsidRDefault="006E7571"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7E31FA7"/>
    <w:multiLevelType w:val="hybridMultilevel"/>
    <w:tmpl w:val="2576A4B8"/>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DA3"/>
    <w:rsid w:val="0003619A"/>
    <w:rsid w:val="000459A1"/>
    <w:rsid w:val="00073DD0"/>
    <w:rsid w:val="00074159"/>
    <w:rsid w:val="000854E6"/>
    <w:rsid w:val="00086FA5"/>
    <w:rsid w:val="000930C3"/>
    <w:rsid w:val="000A4281"/>
    <w:rsid w:val="000A59AC"/>
    <w:rsid w:val="000E4641"/>
    <w:rsid w:val="001459C8"/>
    <w:rsid w:val="00151F66"/>
    <w:rsid w:val="001557B2"/>
    <w:rsid w:val="00160187"/>
    <w:rsid w:val="0017152D"/>
    <w:rsid w:val="00177F8D"/>
    <w:rsid w:val="00185F4A"/>
    <w:rsid w:val="001C0FDC"/>
    <w:rsid w:val="001D1B83"/>
    <w:rsid w:val="00217132"/>
    <w:rsid w:val="00220BD1"/>
    <w:rsid w:val="00252957"/>
    <w:rsid w:val="00280440"/>
    <w:rsid w:val="00283DA3"/>
    <w:rsid w:val="002B69C9"/>
    <w:rsid w:val="002D2200"/>
    <w:rsid w:val="002D567F"/>
    <w:rsid w:val="00326CA7"/>
    <w:rsid w:val="00354470"/>
    <w:rsid w:val="00386A17"/>
    <w:rsid w:val="00395AE1"/>
    <w:rsid w:val="003A0687"/>
    <w:rsid w:val="003A5E6A"/>
    <w:rsid w:val="003B4D2B"/>
    <w:rsid w:val="003C5F87"/>
    <w:rsid w:val="003F3C65"/>
    <w:rsid w:val="0040564B"/>
    <w:rsid w:val="00412731"/>
    <w:rsid w:val="00417E4E"/>
    <w:rsid w:val="00466647"/>
    <w:rsid w:val="0048120C"/>
    <w:rsid w:val="004909D9"/>
    <w:rsid w:val="00490D6B"/>
    <w:rsid w:val="004B7F7B"/>
    <w:rsid w:val="004C47C0"/>
    <w:rsid w:val="004E6E0F"/>
    <w:rsid w:val="004F78E0"/>
    <w:rsid w:val="00521481"/>
    <w:rsid w:val="005277D8"/>
    <w:rsid w:val="005616C1"/>
    <w:rsid w:val="0059014C"/>
    <w:rsid w:val="006318F9"/>
    <w:rsid w:val="00644E39"/>
    <w:rsid w:val="00665110"/>
    <w:rsid w:val="006709F1"/>
    <w:rsid w:val="006C60E6"/>
    <w:rsid w:val="006D63B9"/>
    <w:rsid w:val="006E7571"/>
    <w:rsid w:val="006F02F8"/>
    <w:rsid w:val="007074E2"/>
    <w:rsid w:val="00707D24"/>
    <w:rsid w:val="00711A36"/>
    <w:rsid w:val="0071534B"/>
    <w:rsid w:val="0074174B"/>
    <w:rsid w:val="00793682"/>
    <w:rsid w:val="008119CE"/>
    <w:rsid w:val="00837914"/>
    <w:rsid w:val="008456FE"/>
    <w:rsid w:val="00874FE7"/>
    <w:rsid w:val="00884DC2"/>
    <w:rsid w:val="008B5FDA"/>
    <w:rsid w:val="008D7336"/>
    <w:rsid w:val="008F7175"/>
    <w:rsid w:val="00952F7D"/>
    <w:rsid w:val="0095496A"/>
    <w:rsid w:val="009A38BA"/>
    <w:rsid w:val="009F2CA8"/>
    <w:rsid w:val="00A15972"/>
    <w:rsid w:val="00A17059"/>
    <w:rsid w:val="00A443FB"/>
    <w:rsid w:val="00A67468"/>
    <w:rsid w:val="00AD52DF"/>
    <w:rsid w:val="00B00A8E"/>
    <w:rsid w:val="00B43E11"/>
    <w:rsid w:val="00B628B3"/>
    <w:rsid w:val="00B64B75"/>
    <w:rsid w:val="00B6659C"/>
    <w:rsid w:val="00B9716B"/>
    <w:rsid w:val="00BB3919"/>
    <w:rsid w:val="00BB3BD3"/>
    <w:rsid w:val="00BD68B1"/>
    <w:rsid w:val="00BF3DC2"/>
    <w:rsid w:val="00BF6B39"/>
    <w:rsid w:val="00C02205"/>
    <w:rsid w:val="00C2325C"/>
    <w:rsid w:val="00C5617D"/>
    <w:rsid w:val="00C755AB"/>
    <w:rsid w:val="00C83E64"/>
    <w:rsid w:val="00CA6A52"/>
    <w:rsid w:val="00CC0609"/>
    <w:rsid w:val="00CC0E86"/>
    <w:rsid w:val="00D0523E"/>
    <w:rsid w:val="00D12C6C"/>
    <w:rsid w:val="00D40DE0"/>
    <w:rsid w:val="00D43125"/>
    <w:rsid w:val="00D55944"/>
    <w:rsid w:val="00D66A3A"/>
    <w:rsid w:val="00D768BE"/>
    <w:rsid w:val="00D822C8"/>
    <w:rsid w:val="00DD3F86"/>
    <w:rsid w:val="00DF170A"/>
    <w:rsid w:val="00DF198B"/>
    <w:rsid w:val="00E05187"/>
    <w:rsid w:val="00E0523C"/>
    <w:rsid w:val="00E2478F"/>
    <w:rsid w:val="00E33FB2"/>
    <w:rsid w:val="00E74B29"/>
    <w:rsid w:val="00E82F1F"/>
    <w:rsid w:val="00EF78DA"/>
    <w:rsid w:val="00F50791"/>
    <w:rsid w:val="00F509DE"/>
    <w:rsid w:val="00F53FC5"/>
    <w:rsid w:val="00F629F2"/>
    <w:rsid w:val="00F70F38"/>
    <w:rsid w:val="00FB2F1A"/>
    <w:rsid w:val="00FC5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B981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283DA3"/>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283DA3"/>
    <w:pPr>
      <w:spacing w:after="100"/>
    </w:pPr>
  </w:style>
  <w:style w:type="paragraph" w:styleId="TOC2">
    <w:name w:val="toc 2"/>
    <w:basedOn w:val="Normal"/>
    <w:next w:val="Normal"/>
    <w:autoRedefine/>
    <w:uiPriority w:val="39"/>
    <w:rsid w:val="00283DA3"/>
    <w:pPr>
      <w:spacing w:after="100"/>
      <w:ind w:left="240"/>
    </w:pPr>
  </w:style>
  <w:style w:type="paragraph" w:styleId="TOC3">
    <w:name w:val="toc 3"/>
    <w:basedOn w:val="Normal"/>
    <w:next w:val="Normal"/>
    <w:autoRedefine/>
    <w:uiPriority w:val="39"/>
    <w:rsid w:val="00283DA3"/>
    <w:pPr>
      <w:spacing w:after="100"/>
      <w:ind w:left="480"/>
    </w:pPr>
  </w:style>
  <w:style w:type="character" w:styleId="Hyperlink">
    <w:name w:val="Hyperlink"/>
    <w:basedOn w:val="DefaultParagraphFont"/>
    <w:uiPriority w:val="99"/>
    <w:unhideWhenUsed/>
    <w:rsid w:val="00283DA3"/>
    <w:rPr>
      <w:color w:val="0000FF" w:themeColor="hyperlink"/>
      <w:u w:val="single"/>
    </w:rPr>
  </w:style>
  <w:style w:type="character" w:customStyle="1" w:styleId="pspdfkit-6um8mrhfmv4j3nvtw9x41bv9fb">
    <w:name w:val="pspdfkit-6um8mrhfmv4j3nvtw9x41bv9fb"/>
    <w:basedOn w:val="DefaultParagraphFont"/>
    <w:rsid w:val="000854E6"/>
  </w:style>
  <w:style w:type="character" w:styleId="CommentReference">
    <w:name w:val="annotation reference"/>
    <w:basedOn w:val="DefaultParagraphFont"/>
    <w:uiPriority w:val="99"/>
    <w:semiHidden/>
    <w:rsid w:val="008D7336"/>
    <w:rPr>
      <w:sz w:val="16"/>
      <w:szCs w:val="16"/>
    </w:rPr>
  </w:style>
  <w:style w:type="paragraph" w:styleId="CommentText">
    <w:name w:val="annotation text"/>
    <w:basedOn w:val="Normal"/>
    <w:link w:val="CommentTextChar"/>
    <w:uiPriority w:val="99"/>
    <w:semiHidden/>
    <w:rsid w:val="008D7336"/>
    <w:rPr>
      <w:sz w:val="20"/>
      <w:szCs w:val="20"/>
    </w:rPr>
  </w:style>
  <w:style w:type="character" w:customStyle="1" w:styleId="CommentTextChar">
    <w:name w:val="Comment Text Char"/>
    <w:basedOn w:val="DefaultParagraphFont"/>
    <w:link w:val="CommentText"/>
    <w:uiPriority w:val="99"/>
    <w:semiHidden/>
    <w:rsid w:val="008D7336"/>
    <w:rPr>
      <w:sz w:val="20"/>
      <w:szCs w:val="20"/>
    </w:rPr>
  </w:style>
  <w:style w:type="paragraph" w:styleId="CommentSubject">
    <w:name w:val="annotation subject"/>
    <w:basedOn w:val="CommentText"/>
    <w:next w:val="CommentText"/>
    <w:link w:val="CommentSubjectChar"/>
    <w:uiPriority w:val="99"/>
    <w:semiHidden/>
    <w:unhideWhenUsed/>
    <w:rsid w:val="008D7336"/>
    <w:rPr>
      <w:b/>
      <w:bCs/>
    </w:rPr>
  </w:style>
  <w:style w:type="character" w:customStyle="1" w:styleId="CommentSubjectChar">
    <w:name w:val="Comment Subject Char"/>
    <w:basedOn w:val="CommentTextChar"/>
    <w:link w:val="CommentSubject"/>
    <w:uiPriority w:val="99"/>
    <w:semiHidden/>
    <w:rsid w:val="008D733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703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sai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89346078B3540ABA6EE39A7026A92DD"/>
        <w:category>
          <w:name w:val="General"/>
          <w:gallery w:val="placeholder"/>
        </w:category>
        <w:types>
          <w:type w:val="bbPlcHdr"/>
        </w:types>
        <w:behaviors>
          <w:behavior w:val="content"/>
        </w:behaviors>
        <w:guid w:val="{0C0B0B36-F120-48B0-BCBA-0822275F9BF6}"/>
      </w:docPartPr>
      <w:docPartBody>
        <w:p w:rsidR="00FF5B20" w:rsidRDefault="00C5383A">
          <w:pPr>
            <w:pStyle w:val="989346078B3540ABA6EE39A7026A92DD"/>
          </w:pPr>
          <w:r w:rsidRPr="00DF198B">
            <w:t>—</w:t>
          </w:r>
        </w:p>
      </w:docPartBody>
    </w:docPart>
    <w:docPart>
      <w:docPartPr>
        <w:name w:val="B1F688D9CBDB448098ADAA9DC2D589A7"/>
        <w:category>
          <w:name w:val="General"/>
          <w:gallery w:val="placeholder"/>
        </w:category>
        <w:types>
          <w:type w:val="bbPlcHdr"/>
        </w:types>
        <w:behaviors>
          <w:behavior w:val="content"/>
        </w:behaviors>
        <w:guid w:val="{0DB0A496-A7CE-47B3-A885-3AB7B87EC0AD}"/>
      </w:docPartPr>
      <w:docPartBody>
        <w:p w:rsidR="00FF5B20" w:rsidRDefault="00C5383A">
          <w:pPr>
            <w:pStyle w:val="B1F688D9CBDB448098ADAA9DC2D589A7"/>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DB4"/>
    <w:rsid w:val="00373A17"/>
    <w:rsid w:val="00424A2D"/>
    <w:rsid w:val="00756655"/>
    <w:rsid w:val="008232C8"/>
    <w:rsid w:val="008F53F2"/>
    <w:rsid w:val="00C5383A"/>
    <w:rsid w:val="00CA30FB"/>
    <w:rsid w:val="00D10789"/>
    <w:rsid w:val="00D12DB4"/>
    <w:rsid w:val="00FF5B2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89346078B3540ABA6EE39A7026A92DD">
    <w:name w:val="989346078B3540ABA6EE39A7026A92DD"/>
  </w:style>
  <w:style w:type="paragraph" w:customStyle="1" w:styleId="B1F688D9CBDB448098ADAA9DC2D589A7">
    <w:name w:val="B1F688D9CBDB448098ADAA9DC2D589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E83E6E7A-EDB7-4F21-A941-B5C8306376AF}">
  <ds:schemaRefs>
    <ds:schemaRef ds:uri="http://schemas.openxmlformats.org/officeDocument/2006/bibliography"/>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Pages>
  <Words>2133</Words>
  <Characters>12162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2020-12-18T19:51:00Z</dcterms:created>
  <dcterms:modified xsi:type="dcterms:W3CDTF">2020-12-19T23:54:00Z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